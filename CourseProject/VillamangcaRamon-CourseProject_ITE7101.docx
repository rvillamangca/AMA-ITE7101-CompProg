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721"/>
        <w:tblW w:w="10703" w:type="dxa"/>
        <w:tblLayout w:type="fixed"/>
        <w:tblLook w:val="0000" w:firstRow="0" w:lastRow="0" w:firstColumn="0" w:lastColumn="0" w:noHBand="0" w:noVBand="0"/>
      </w:tblPr>
      <w:tblGrid>
        <w:gridCol w:w="5388"/>
        <w:gridCol w:w="1987"/>
        <w:gridCol w:w="3328"/>
      </w:tblGrid>
      <w:tr w:rsidR="004E27B2" w:rsidRPr="00D47CC5" w14:paraId="72C8C195" w14:textId="77777777" w:rsidTr="004E27B2">
        <w:trPr>
          <w:trHeight w:val="623"/>
        </w:trPr>
        <w:tc>
          <w:tcPr>
            <w:tcW w:w="53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81F9943" w14:textId="77777777" w:rsidR="004E27B2" w:rsidRPr="00D47CC5" w:rsidRDefault="00240818" w:rsidP="004E27B2">
            <w:pPr>
              <w:spacing w:before="60" w:after="60"/>
              <w:rPr>
                <w:rFonts w:ascii="Tahoma" w:hAnsi="Tahoma" w:cs="Tahoma"/>
              </w:rPr>
            </w:pPr>
            <w:r w:rsidRPr="00D47CC5">
              <w:rPr>
                <w:rFonts w:ascii="Tahoma" w:hAnsi="Tahoma" w:cs="Tahoma"/>
                <w:noProof/>
                <w:lang w:val="en-PH" w:eastAsia="en-PH"/>
              </w:rPr>
              <w:drawing>
                <wp:anchor distT="0" distB="0" distL="114300" distR="114300" simplePos="0" relativeHeight="251660288" behindDoc="0" locked="0" layoutInCell="1" allowOverlap="1" wp14:anchorId="35532ACA" wp14:editId="529D5010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50165</wp:posOffset>
                  </wp:positionV>
                  <wp:extent cx="1361440" cy="518795"/>
                  <wp:effectExtent l="0" t="0" r="10160" b="0"/>
                  <wp:wrapNone/>
                  <wp:docPr id="3" name="Picture 3" descr="../ama%20univers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ama%20univers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47CC5">
              <w:rPr>
                <w:rFonts w:ascii="Tahoma" w:hAnsi="Tahoma" w:cs="Tahoma"/>
                <w:noProof/>
                <w:lang w:val="en-PH" w:eastAsia="en-PH"/>
              </w:rPr>
              <w:drawing>
                <wp:anchor distT="0" distB="0" distL="114300" distR="114300" simplePos="0" relativeHeight="251658240" behindDoc="0" locked="0" layoutInCell="1" allowOverlap="1" wp14:anchorId="781556FE" wp14:editId="65B73EAA">
                  <wp:simplePos x="0" y="0"/>
                  <wp:positionH relativeFrom="column">
                    <wp:posOffset>-1898256251</wp:posOffset>
                  </wp:positionH>
                  <wp:positionV relativeFrom="paragraph">
                    <wp:posOffset>-1898129300</wp:posOffset>
                  </wp:positionV>
                  <wp:extent cx="3279775" cy="791210"/>
                  <wp:effectExtent l="0" t="0" r="0" b="0"/>
                  <wp:wrapNone/>
                  <wp:docPr id="1" name="Picture 1" descr="../AMAO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AMAO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75" cy="79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77AD4" w14:textId="77777777" w:rsidR="004E27B2" w:rsidRPr="00D47CC5" w:rsidRDefault="004E27B2" w:rsidP="004E27B2">
            <w:pPr>
              <w:spacing w:before="60" w:after="60"/>
              <w:rPr>
                <w:rFonts w:ascii="Tahoma" w:hAnsi="Tahoma" w:cs="Tahoma"/>
              </w:rPr>
            </w:pPr>
            <w:r w:rsidRPr="00D47CC5">
              <w:rPr>
                <w:rFonts w:ascii="Tahoma" w:hAnsi="Tahoma" w:cs="Tahoma"/>
              </w:rPr>
              <w:t>Course Code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FE88A" w14:textId="77777777" w:rsidR="004E27B2" w:rsidRPr="00D47CC5" w:rsidRDefault="00B250CE" w:rsidP="00FC06AB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B250CE">
              <w:rPr>
                <w:rFonts w:ascii="Tahoma" w:hAnsi="Tahoma" w:cs="Tahoma"/>
              </w:rPr>
              <w:t>ITE</w:t>
            </w:r>
            <w:r w:rsidR="00FC06AB">
              <w:rPr>
                <w:rFonts w:ascii="Tahoma" w:hAnsi="Tahoma" w:cs="Tahoma"/>
              </w:rPr>
              <w:t>7101</w:t>
            </w:r>
          </w:p>
        </w:tc>
      </w:tr>
      <w:tr w:rsidR="004E27B2" w:rsidRPr="00D47CC5" w14:paraId="7CF1C122" w14:textId="77777777" w:rsidTr="004E27B2">
        <w:tc>
          <w:tcPr>
            <w:tcW w:w="5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76DF6" w14:textId="77777777" w:rsidR="004E27B2" w:rsidRPr="00D47CC5" w:rsidRDefault="004E27B2" w:rsidP="004E27B2">
            <w:pPr>
              <w:snapToGrid w:val="0"/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024160" w14:textId="77777777" w:rsidR="004E27B2" w:rsidRPr="00D47CC5" w:rsidRDefault="004E27B2" w:rsidP="004E27B2">
            <w:pPr>
              <w:spacing w:before="60" w:after="60"/>
              <w:rPr>
                <w:rFonts w:ascii="Tahoma" w:hAnsi="Tahoma" w:cs="Tahoma"/>
              </w:rPr>
            </w:pPr>
            <w:r w:rsidRPr="00D47CC5">
              <w:rPr>
                <w:rFonts w:ascii="Tahoma" w:hAnsi="Tahoma" w:cs="Tahoma"/>
              </w:rPr>
              <w:t>Description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2AC89" w14:textId="77777777" w:rsidR="004E27B2" w:rsidRPr="00D47CC5" w:rsidRDefault="00FE0E95" w:rsidP="006A3291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Computer Programming 1</w:t>
            </w:r>
            <w:r w:rsidR="00E311CB" w:rsidRPr="00D47CC5">
              <w:rPr>
                <w:rFonts w:ascii="Tahoma" w:hAnsi="Tahoma" w:cs="Tahoma"/>
              </w:rPr>
              <w:t xml:space="preserve"> </w:t>
            </w:r>
          </w:p>
        </w:tc>
      </w:tr>
      <w:tr w:rsidR="004E27B2" w:rsidRPr="00D47CC5" w14:paraId="6C415DFA" w14:textId="77777777" w:rsidTr="004E27B2">
        <w:trPr>
          <w:trHeight w:val="85"/>
        </w:trPr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8B2C7C" w14:textId="77777777" w:rsidR="004E27B2" w:rsidRPr="00D47CC5" w:rsidRDefault="004E27B2" w:rsidP="004E27B2">
            <w:pPr>
              <w:spacing w:before="60" w:after="60"/>
              <w:rPr>
                <w:rFonts w:ascii="Tahoma" w:hAnsi="Tahoma" w:cs="Tahoma"/>
              </w:rPr>
            </w:pPr>
            <w:r w:rsidRPr="00D47CC5">
              <w:rPr>
                <w:rFonts w:ascii="Tahoma" w:hAnsi="Tahoma" w:cs="Tahoma"/>
              </w:rPr>
              <w:t xml:space="preserve">College / Department: </w:t>
            </w:r>
          </w:p>
          <w:p w14:paraId="333689E8" w14:textId="77777777" w:rsidR="004E27B2" w:rsidRPr="00D47CC5" w:rsidRDefault="00240818" w:rsidP="004E27B2">
            <w:pPr>
              <w:spacing w:before="60" w:after="60"/>
              <w:ind w:left="720"/>
              <w:rPr>
                <w:rFonts w:ascii="Tahoma" w:hAnsi="Tahoma" w:cs="Tahoma"/>
                <w:b/>
              </w:rPr>
            </w:pPr>
            <w:r w:rsidRPr="00D47CC5">
              <w:rPr>
                <w:rFonts w:ascii="Tahoma" w:hAnsi="Tahoma" w:cs="Tahoma"/>
                <w:b/>
              </w:rPr>
              <w:t>Online Education</w:t>
            </w:r>
            <w:r w:rsidR="00971938">
              <w:rPr>
                <w:rFonts w:ascii="Tahoma" w:hAnsi="Tahoma" w:cs="Tahoma"/>
                <w:b/>
              </w:rPr>
              <w:t xml:space="preserve"> Department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556298" w14:textId="77777777" w:rsidR="004E27B2" w:rsidRPr="00D47CC5" w:rsidRDefault="00971938" w:rsidP="004E27B2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Course Project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44ED7" w14:textId="77777777" w:rsidR="004E27B2" w:rsidRPr="00D47CC5" w:rsidRDefault="00971938" w:rsidP="004E27B2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001</w:t>
            </w:r>
          </w:p>
        </w:tc>
      </w:tr>
      <w:tr w:rsidR="004E27B2" w:rsidRPr="00D47CC5" w14:paraId="5A7C883A" w14:textId="77777777" w:rsidTr="004E27B2">
        <w:tc>
          <w:tcPr>
            <w:tcW w:w="7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BF31CA" w14:textId="77777777" w:rsidR="004E27B2" w:rsidRPr="00D47CC5" w:rsidRDefault="00971938" w:rsidP="004E27B2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COURSE PROJECT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E5D080" w14:textId="77777777" w:rsidR="004E27B2" w:rsidRPr="00D47CC5" w:rsidRDefault="004E27B2" w:rsidP="0094583F">
            <w:pPr>
              <w:ind w:left="378"/>
              <w:jc w:val="center"/>
              <w:rPr>
                <w:rFonts w:ascii="Tahoma" w:hAnsi="Tahoma" w:cs="Tahoma"/>
              </w:rPr>
            </w:pPr>
            <w:r w:rsidRPr="00D47CC5">
              <w:rPr>
                <w:rFonts w:ascii="Tahoma" w:hAnsi="Tahoma" w:cs="Tahoma"/>
              </w:rPr>
              <w:t xml:space="preserve">Page </w:t>
            </w:r>
            <w:r w:rsidR="00E311CB" w:rsidRPr="00D47CC5">
              <w:rPr>
                <w:rFonts w:ascii="Tahoma" w:hAnsi="Tahoma" w:cs="Tahoma"/>
              </w:rPr>
              <w:t>1</w:t>
            </w:r>
            <w:r w:rsidRPr="00D47CC5">
              <w:rPr>
                <w:rFonts w:ascii="Tahoma" w:hAnsi="Tahoma" w:cs="Tahoma"/>
              </w:rPr>
              <w:t xml:space="preserve"> of </w:t>
            </w:r>
            <w:r w:rsidR="00D41E69">
              <w:rPr>
                <w:rFonts w:ascii="Tahoma" w:hAnsi="Tahoma" w:cs="Tahoma"/>
              </w:rPr>
              <w:t>3</w:t>
            </w:r>
          </w:p>
        </w:tc>
      </w:tr>
    </w:tbl>
    <w:p w14:paraId="76830F14" w14:textId="77777777" w:rsidR="002B2763" w:rsidRDefault="00A655D2" w:rsidP="002B2763">
      <w:pPr>
        <w:jc w:val="both"/>
        <w:rPr>
          <w:rFonts w:ascii="Tahoma" w:hAnsi="Tahoma" w:cs="Tahoma"/>
          <w:b/>
        </w:rPr>
      </w:pPr>
      <w:r w:rsidRPr="00D47CC5">
        <w:rPr>
          <w:rFonts w:ascii="Tahoma" w:hAnsi="Tahoma" w:cs="Tahoma"/>
          <w:noProof/>
          <w:lang w:val="en-PH" w:eastAsia="en-PH"/>
        </w:rPr>
        <w:drawing>
          <wp:anchor distT="0" distB="0" distL="114300" distR="114300" simplePos="0" relativeHeight="251656704" behindDoc="0" locked="0" layoutInCell="1" allowOverlap="1" wp14:anchorId="41EBEB48" wp14:editId="12ADF5BC">
            <wp:simplePos x="0" y="0"/>
            <wp:positionH relativeFrom="column">
              <wp:posOffset>1371600</wp:posOffset>
            </wp:positionH>
            <wp:positionV relativeFrom="paragraph">
              <wp:posOffset>52705</wp:posOffset>
            </wp:positionV>
            <wp:extent cx="1927225" cy="554990"/>
            <wp:effectExtent l="0" t="0" r="0" b="0"/>
            <wp:wrapThrough wrapText="bothSides">
              <wp:wrapPolygon edited="0">
                <wp:start x="569" y="989"/>
                <wp:lineTo x="285" y="7908"/>
                <wp:lineTo x="285" y="13840"/>
                <wp:lineTo x="1139" y="19771"/>
                <wp:lineTo x="15373" y="19771"/>
                <wp:lineTo x="21066" y="12851"/>
                <wp:lineTo x="21066" y="3954"/>
                <wp:lineTo x="15373" y="989"/>
                <wp:lineTo x="569" y="989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E675B1" w14:textId="77777777" w:rsidR="00710BDD" w:rsidRDefault="00D6337F" w:rsidP="002B2763">
      <w:pPr>
        <w:jc w:val="both"/>
        <w:rPr>
          <w:rFonts w:ascii="Tahoma" w:hAnsi="Tahoma" w:cs="Tahoma"/>
          <w:szCs w:val="20"/>
        </w:rPr>
      </w:pPr>
      <w:r w:rsidRPr="002B2763">
        <w:rPr>
          <w:rFonts w:ascii="Tahoma" w:hAnsi="Tahoma" w:cs="Tahoma"/>
          <w:szCs w:val="20"/>
        </w:rPr>
        <w:t xml:space="preserve">This activity will assess your knowledge and skills in applying </w:t>
      </w:r>
      <w:r w:rsidR="00CD148E" w:rsidRPr="00CD148E">
        <w:rPr>
          <w:rFonts w:ascii="Tahoma" w:hAnsi="Tahoma" w:cs="Tahoma"/>
          <w:szCs w:val="20"/>
        </w:rPr>
        <w:t>C++ program in VS code that satisfies specific requirements to attain specific output.</w:t>
      </w:r>
    </w:p>
    <w:p w14:paraId="503DD1B4" w14:textId="77777777" w:rsidR="00584A23" w:rsidRDefault="00584A23" w:rsidP="002B2763">
      <w:pPr>
        <w:jc w:val="both"/>
        <w:rPr>
          <w:rFonts w:ascii="Tahoma" w:hAnsi="Tahoma" w:cs="Tahoma"/>
          <w:szCs w:val="20"/>
        </w:rPr>
      </w:pPr>
    </w:p>
    <w:p w14:paraId="6EA2CE63" w14:textId="77777777" w:rsidR="003C0733" w:rsidRPr="005E669B" w:rsidRDefault="003C0733" w:rsidP="003C0733">
      <w:pPr>
        <w:ind w:left="90"/>
        <w:rPr>
          <w:rFonts w:ascii="Tahoma" w:hAnsi="Tahoma" w:cs="Tahoma"/>
          <w:b/>
        </w:rPr>
      </w:pPr>
      <w:r w:rsidRPr="001F1C47">
        <w:rPr>
          <w:rFonts w:ascii="Tahoma" w:hAnsi="Tahoma" w:cs="Tahoma"/>
          <w:b/>
          <w:color w:val="FF0000"/>
        </w:rPr>
        <w:t>Part 1:</w:t>
      </w:r>
    </w:p>
    <w:p w14:paraId="76D4B0A9" w14:textId="77777777" w:rsidR="003C0733" w:rsidRPr="00F33B73" w:rsidRDefault="003C0733" w:rsidP="003C0733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ahoma" w:hAnsi="Tahoma" w:cs="Tahoma"/>
        </w:rPr>
      </w:pPr>
      <w:r w:rsidRPr="00F33B73">
        <w:rPr>
          <w:rFonts w:ascii="Tahoma" w:hAnsi="Tahoma" w:cs="Tahoma"/>
        </w:rPr>
        <w:t>Create a video presentation from the topics listed below</w:t>
      </w:r>
      <w:r>
        <w:rPr>
          <w:rFonts w:ascii="Tahoma" w:hAnsi="Tahoma" w:cs="Tahoma"/>
        </w:rPr>
        <w:t>.</w:t>
      </w:r>
      <w:r>
        <w:rPr>
          <w:rFonts w:ascii="Tahoma" w:hAnsi="Tahoma" w:cs="Tahoma"/>
          <w:szCs w:val="24"/>
        </w:rPr>
        <w:t xml:space="preserve"> Select one (1) group of topics only.</w:t>
      </w:r>
    </w:p>
    <w:p w14:paraId="588A379B" w14:textId="77777777" w:rsidR="003C0733" w:rsidRPr="00F33B73" w:rsidRDefault="003C0733" w:rsidP="003C0733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ahoma" w:hAnsi="Tahoma" w:cs="Tahoma"/>
        </w:rPr>
      </w:pPr>
      <w:r w:rsidRPr="00F33B73">
        <w:rPr>
          <w:rFonts w:ascii="Tahoma" w:hAnsi="Tahoma" w:cs="Tahoma"/>
        </w:rPr>
        <w:t xml:space="preserve">The video must include an introduction, discussion of the topic, and </w:t>
      </w:r>
      <w:r>
        <w:rPr>
          <w:rFonts w:ascii="Tahoma" w:hAnsi="Tahoma" w:cs="Tahoma"/>
        </w:rPr>
        <w:t xml:space="preserve">sample </w:t>
      </w:r>
      <w:r w:rsidR="00FE0E95">
        <w:rPr>
          <w:rFonts w:ascii="Tahoma" w:hAnsi="Tahoma" w:cs="Tahoma"/>
        </w:rPr>
        <w:t>program creation</w:t>
      </w:r>
      <w:r w:rsidRPr="00F33B7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using </w:t>
      </w:r>
      <w:r w:rsidR="00FE0E95">
        <w:rPr>
          <w:rFonts w:ascii="Tahoma" w:hAnsi="Tahoma" w:cs="Tahoma"/>
        </w:rPr>
        <w:t>Visual Studio Code</w:t>
      </w:r>
      <w:r>
        <w:rPr>
          <w:rFonts w:ascii="Tahoma" w:hAnsi="Tahoma" w:cs="Tahoma"/>
        </w:rPr>
        <w:t xml:space="preserve"> </w:t>
      </w:r>
      <w:r w:rsidRPr="00F33B73">
        <w:rPr>
          <w:rFonts w:ascii="Tahoma" w:hAnsi="Tahoma" w:cs="Tahoma"/>
        </w:rPr>
        <w:t>for each topic</w:t>
      </w:r>
      <w:r w:rsidR="00FE0E95">
        <w:rPr>
          <w:rFonts w:ascii="Tahoma" w:hAnsi="Tahoma" w:cs="Tahoma"/>
        </w:rPr>
        <w:t xml:space="preserve"> (if possible)</w:t>
      </w:r>
      <w:r>
        <w:rPr>
          <w:rFonts w:ascii="Tahoma" w:hAnsi="Tahoma" w:cs="Tahoma"/>
        </w:rPr>
        <w:t>.</w:t>
      </w:r>
    </w:p>
    <w:p w14:paraId="49842B05" w14:textId="77777777" w:rsidR="00D6337F" w:rsidRPr="00D6337F" w:rsidRDefault="003C0733" w:rsidP="005E67E5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ahoma" w:hAnsi="Tahoma" w:cs="Tahoma"/>
        </w:rPr>
      </w:pPr>
      <w:r w:rsidRPr="00F33B73">
        <w:rPr>
          <w:rFonts w:ascii="Tahoma" w:hAnsi="Tahoma" w:cs="Tahoma"/>
        </w:rPr>
        <w:t>The video should include y</w:t>
      </w:r>
      <w:r>
        <w:rPr>
          <w:rFonts w:ascii="Tahoma" w:hAnsi="Tahoma" w:cs="Tahoma"/>
        </w:rPr>
        <w:t xml:space="preserve">ourself presenting the topics. </w:t>
      </w:r>
      <w:r w:rsidRPr="00C37CA6">
        <w:rPr>
          <w:rFonts w:ascii="Tahoma" w:hAnsi="Tahoma" w:cs="Tahoma"/>
        </w:rPr>
        <w:t>For the visual content, the student may use different materials and style (</w:t>
      </w:r>
      <w:proofErr w:type="gramStart"/>
      <w:r w:rsidRPr="00C37CA6">
        <w:rPr>
          <w:rFonts w:ascii="Tahoma" w:hAnsi="Tahoma" w:cs="Tahoma"/>
        </w:rPr>
        <w:t>e.g.</w:t>
      </w:r>
      <w:proofErr w:type="gramEnd"/>
      <w:r w:rsidRPr="00C37CA6">
        <w:rPr>
          <w:rFonts w:ascii="Tahoma" w:hAnsi="Tahoma" w:cs="Tahoma"/>
        </w:rPr>
        <w:t xml:space="preserve"> PowerPoint, live discussion, paper discussion). </w:t>
      </w:r>
      <w:r w:rsidRPr="00690808">
        <w:rPr>
          <w:rFonts w:ascii="Tahoma" w:hAnsi="Tahoma" w:cs="Tahoma"/>
          <w:b/>
        </w:rPr>
        <w:t>NOTE:</w:t>
      </w:r>
      <w:r w:rsidRPr="00C37CA6">
        <w:rPr>
          <w:rFonts w:ascii="Tahoma" w:hAnsi="Tahoma" w:cs="Tahoma"/>
        </w:rPr>
        <w:t xml:space="preserve"> </w:t>
      </w:r>
      <w:r w:rsidRPr="00C37CA6">
        <w:rPr>
          <w:rFonts w:ascii="Tahoma" w:hAnsi="Tahoma" w:cs="Tahoma"/>
          <w:szCs w:val="20"/>
        </w:rPr>
        <w:t>Make sure that your face is clearly seen on the video as well as the display on the screen.</w:t>
      </w:r>
    </w:p>
    <w:p w14:paraId="6E73465D" w14:textId="77777777" w:rsidR="00D6337F" w:rsidRDefault="00D6337F" w:rsidP="005E67E5">
      <w:pPr>
        <w:jc w:val="both"/>
        <w:rPr>
          <w:rFonts w:ascii="Tahoma" w:hAnsi="Tahoma" w:cs="Tahoma"/>
          <w:b/>
          <w:color w:val="FF0000"/>
        </w:rPr>
      </w:pPr>
    </w:p>
    <w:p w14:paraId="575F5F09" w14:textId="77777777" w:rsidR="005E67E5" w:rsidRPr="005E669B" w:rsidRDefault="005E67E5" w:rsidP="005E67E5">
      <w:pPr>
        <w:jc w:val="both"/>
        <w:rPr>
          <w:rFonts w:ascii="Tahoma" w:hAnsi="Tahoma" w:cs="Tahoma"/>
          <w:b/>
          <w:color w:val="000000" w:themeColor="text1"/>
        </w:rPr>
      </w:pPr>
      <w:r w:rsidRPr="005E669B">
        <w:rPr>
          <w:rFonts w:ascii="Tahoma" w:hAnsi="Tahoma" w:cs="Tahoma"/>
          <w:b/>
          <w:color w:val="000000" w:themeColor="text1"/>
        </w:rPr>
        <w:t>List of Topics: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E67E5" w:rsidRPr="005E669B" w14:paraId="66921093" w14:textId="77777777" w:rsidTr="00284039">
        <w:tc>
          <w:tcPr>
            <w:tcW w:w="10790" w:type="dxa"/>
          </w:tcPr>
          <w:p w14:paraId="00CDC2DA" w14:textId="77777777" w:rsidR="005E67E5" w:rsidRPr="00597E49" w:rsidRDefault="005E67E5" w:rsidP="00284039">
            <w:pPr>
              <w:jc w:val="both"/>
              <w:rPr>
                <w:rFonts w:ascii="Tahoma" w:hAnsi="Tahoma" w:cs="Tahoma"/>
                <w:b/>
                <w:color w:val="FF0000"/>
              </w:rPr>
            </w:pPr>
            <w:r w:rsidRPr="00597E49">
              <w:rPr>
                <w:rFonts w:ascii="Tahoma" w:hAnsi="Tahoma" w:cs="Tahoma"/>
                <w:b/>
                <w:color w:val="FF0000"/>
              </w:rPr>
              <w:t>Group 1</w:t>
            </w:r>
          </w:p>
          <w:p w14:paraId="70B8CBDB" w14:textId="77777777" w:rsidR="00FE0E95" w:rsidRPr="00FE0E95" w:rsidRDefault="00FE0E95" w:rsidP="003B665C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000000" w:themeColor="text1"/>
              </w:rPr>
            </w:pPr>
            <w:r w:rsidRPr="00FE0E95">
              <w:rPr>
                <w:rFonts w:ascii="Tahoma" w:hAnsi="Tahoma" w:cs="Tahoma"/>
                <w:color w:val="000000" w:themeColor="text1"/>
              </w:rPr>
              <w:t>Problem Solving Through Flowcharts 1 and 2</w:t>
            </w:r>
          </w:p>
          <w:p w14:paraId="7C718645" w14:textId="77777777" w:rsidR="005E67E5" w:rsidRPr="003B665C" w:rsidRDefault="00FE0E95" w:rsidP="003B665C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E0E95">
              <w:rPr>
                <w:rFonts w:ascii="Tahoma" w:hAnsi="Tahoma" w:cs="Tahoma"/>
                <w:color w:val="000000" w:themeColor="text1"/>
              </w:rPr>
              <w:t>Handling Primitive Data Types</w:t>
            </w:r>
          </w:p>
          <w:p w14:paraId="2A38F815" w14:textId="77777777" w:rsidR="003B665C" w:rsidRPr="003B665C" w:rsidRDefault="003B665C" w:rsidP="003B665C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ahoma" w:hAnsi="Tahoma" w:cs="Tahoma"/>
                <w:color w:val="000000" w:themeColor="text1"/>
              </w:rPr>
            </w:pPr>
            <w:r w:rsidRPr="00FE0E95">
              <w:rPr>
                <w:rFonts w:ascii="Tahoma" w:hAnsi="Tahoma" w:cs="Tahoma"/>
                <w:color w:val="000000" w:themeColor="text1"/>
              </w:rPr>
              <w:t>What about ifs</w:t>
            </w:r>
          </w:p>
        </w:tc>
      </w:tr>
      <w:tr w:rsidR="005E67E5" w:rsidRPr="005E669B" w14:paraId="73168426" w14:textId="77777777" w:rsidTr="00284039">
        <w:tc>
          <w:tcPr>
            <w:tcW w:w="10790" w:type="dxa"/>
          </w:tcPr>
          <w:p w14:paraId="0C92B42B" w14:textId="77777777" w:rsidR="005E67E5" w:rsidRPr="005E669B" w:rsidRDefault="005E67E5" w:rsidP="00284039">
            <w:pPr>
              <w:jc w:val="both"/>
              <w:rPr>
                <w:rFonts w:ascii="Tahoma" w:hAnsi="Tahoma" w:cs="Tahoma"/>
                <w:b/>
                <w:color w:val="000000" w:themeColor="text1"/>
              </w:rPr>
            </w:pPr>
          </w:p>
        </w:tc>
      </w:tr>
      <w:tr w:rsidR="005E67E5" w:rsidRPr="005E669B" w14:paraId="5387FD53" w14:textId="77777777" w:rsidTr="00284039">
        <w:tc>
          <w:tcPr>
            <w:tcW w:w="10790" w:type="dxa"/>
          </w:tcPr>
          <w:p w14:paraId="41D89E4A" w14:textId="77777777" w:rsidR="005E67E5" w:rsidRPr="00597E49" w:rsidRDefault="005E67E5" w:rsidP="00284039">
            <w:pPr>
              <w:jc w:val="both"/>
              <w:rPr>
                <w:rFonts w:ascii="Tahoma" w:hAnsi="Tahoma" w:cs="Tahoma"/>
                <w:b/>
                <w:color w:val="FF0000"/>
              </w:rPr>
            </w:pPr>
            <w:r w:rsidRPr="00597E49">
              <w:rPr>
                <w:rFonts w:ascii="Tahoma" w:hAnsi="Tahoma" w:cs="Tahoma"/>
                <w:b/>
                <w:color w:val="FF0000"/>
              </w:rPr>
              <w:t>Group 2</w:t>
            </w:r>
          </w:p>
          <w:p w14:paraId="2E3D59B8" w14:textId="77777777" w:rsidR="00FE0E95" w:rsidRPr="00FE0E95" w:rsidRDefault="00FE0E95" w:rsidP="00FE0E9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ahoma" w:hAnsi="Tahoma" w:cs="Tahoma"/>
                <w:color w:val="000000" w:themeColor="text1"/>
              </w:rPr>
            </w:pPr>
            <w:r w:rsidRPr="00FE0E95">
              <w:rPr>
                <w:rFonts w:ascii="Tahoma" w:hAnsi="Tahoma" w:cs="Tahoma"/>
                <w:color w:val="000000" w:themeColor="text1"/>
              </w:rPr>
              <w:t>Through the Loops</w:t>
            </w:r>
          </w:p>
          <w:p w14:paraId="02A7C3B6" w14:textId="77777777" w:rsidR="00FE0E95" w:rsidRPr="00FE0E95" w:rsidRDefault="00FE0E95" w:rsidP="00FE0E9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ahoma" w:hAnsi="Tahoma" w:cs="Tahoma"/>
                <w:color w:val="000000" w:themeColor="text1"/>
              </w:rPr>
            </w:pPr>
            <w:r w:rsidRPr="00FE0E95">
              <w:rPr>
                <w:rFonts w:ascii="Tahoma" w:hAnsi="Tahoma" w:cs="Tahoma"/>
                <w:color w:val="000000" w:themeColor="text1"/>
              </w:rPr>
              <w:t>Dimensions of Data Types</w:t>
            </w:r>
          </w:p>
          <w:p w14:paraId="790BC4C0" w14:textId="77777777" w:rsidR="005E67E5" w:rsidRPr="005E669B" w:rsidRDefault="00FE0E95" w:rsidP="00FE0E9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E0E95">
              <w:rPr>
                <w:rFonts w:ascii="Tahoma" w:hAnsi="Tahoma" w:cs="Tahoma"/>
                <w:color w:val="000000" w:themeColor="text1"/>
              </w:rPr>
              <w:t>Introduction to Functions Procedures</w:t>
            </w:r>
          </w:p>
        </w:tc>
      </w:tr>
      <w:tr w:rsidR="005E67E5" w:rsidRPr="005E669B" w14:paraId="75FD26F5" w14:textId="77777777" w:rsidTr="00284039">
        <w:tc>
          <w:tcPr>
            <w:tcW w:w="10790" w:type="dxa"/>
          </w:tcPr>
          <w:p w14:paraId="230E486C" w14:textId="77777777" w:rsidR="005E67E5" w:rsidRPr="005E669B" w:rsidRDefault="005E67E5" w:rsidP="00284039">
            <w:pPr>
              <w:jc w:val="both"/>
              <w:rPr>
                <w:rFonts w:ascii="Tahoma" w:hAnsi="Tahoma" w:cs="Tahoma"/>
                <w:b/>
                <w:color w:val="000000" w:themeColor="text1"/>
              </w:rPr>
            </w:pPr>
          </w:p>
        </w:tc>
      </w:tr>
      <w:tr w:rsidR="005E67E5" w:rsidRPr="005E669B" w14:paraId="361CDB49" w14:textId="77777777" w:rsidTr="00284039">
        <w:tc>
          <w:tcPr>
            <w:tcW w:w="10790" w:type="dxa"/>
          </w:tcPr>
          <w:p w14:paraId="0BCC6909" w14:textId="77777777" w:rsidR="005E67E5" w:rsidRPr="00597E49" w:rsidRDefault="005E67E5" w:rsidP="00284039">
            <w:pPr>
              <w:jc w:val="both"/>
              <w:rPr>
                <w:rFonts w:ascii="Tahoma" w:hAnsi="Tahoma" w:cs="Tahoma"/>
                <w:b/>
                <w:color w:val="FF0000"/>
              </w:rPr>
            </w:pPr>
            <w:r w:rsidRPr="00597E49">
              <w:rPr>
                <w:rFonts w:ascii="Tahoma" w:hAnsi="Tahoma" w:cs="Tahoma"/>
                <w:b/>
                <w:color w:val="FF0000"/>
              </w:rPr>
              <w:t>Group 3</w:t>
            </w:r>
          </w:p>
          <w:p w14:paraId="3BE644A1" w14:textId="77777777" w:rsidR="00FE0E95" w:rsidRPr="00FE0E95" w:rsidRDefault="00FE0E95" w:rsidP="00FE0E95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ahoma" w:hAnsi="Tahoma" w:cs="Tahoma"/>
                <w:color w:val="000000" w:themeColor="text1"/>
              </w:rPr>
            </w:pPr>
            <w:r w:rsidRPr="00FE0E95">
              <w:rPr>
                <w:rFonts w:ascii="Tahoma" w:hAnsi="Tahoma" w:cs="Tahoma"/>
                <w:color w:val="000000" w:themeColor="text1"/>
              </w:rPr>
              <w:t>Object-Oriented Programming 1 and 2</w:t>
            </w:r>
          </w:p>
          <w:p w14:paraId="0BE39D79" w14:textId="77777777" w:rsidR="005E67E5" w:rsidRPr="005E669B" w:rsidRDefault="00FE0E95" w:rsidP="00FE0E95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E0E95">
              <w:rPr>
                <w:rFonts w:ascii="Tahoma" w:hAnsi="Tahoma" w:cs="Tahoma"/>
                <w:color w:val="000000" w:themeColor="text1"/>
              </w:rPr>
              <w:t>It's All about Pointers and References 1 and 2</w:t>
            </w:r>
          </w:p>
        </w:tc>
      </w:tr>
    </w:tbl>
    <w:p w14:paraId="0C155F6E" w14:textId="77777777" w:rsidR="00B63E4D" w:rsidRDefault="00B63E4D" w:rsidP="00B63E4D">
      <w:pPr>
        <w:autoSpaceDE w:val="0"/>
        <w:autoSpaceDN w:val="0"/>
        <w:adjustRightInd w:val="0"/>
        <w:jc w:val="both"/>
        <w:rPr>
          <w:rFonts w:ascii="Tahoma" w:hAnsi="Tahoma" w:cs="Tahoma"/>
          <w:b/>
        </w:rPr>
      </w:pPr>
    </w:p>
    <w:p w14:paraId="2AFAC59F" w14:textId="77777777" w:rsidR="00D6337F" w:rsidRDefault="00D6337F" w:rsidP="00B63E4D">
      <w:pPr>
        <w:autoSpaceDE w:val="0"/>
        <w:autoSpaceDN w:val="0"/>
        <w:adjustRightInd w:val="0"/>
        <w:jc w:val="both"/>
        <w:rPr>
          <w:rFonts w:ascii="Tahoma" w:hAnsi="Tahoma" w:cs="Tahoma"/>
          <w:b/>
        </w:rPr>
      </w:pPr>
    </w:p>
    <w:p w14:paraId="717C2340" w14:textId="77777777" w:rsidR="00D6337F" w:rsidRDefault="00D6337F" w:rsidP="00B63E4D">
      <w:pPr>
        <w:autoSpaceDE w:val="0"/>
        <w:autoSpaceDN w:val="0"/>
        <w:adjustRightInd w:val="0"/>
        <w:jc w:val="both"/>
        <w:rPr>
          <w:rFonts w:ascii="Tahoma" w:hAnsi="Tahoma" w:cs="Tahoma"/>
          <w:b/>
        </w:rPr>
      </w:pPr>
    </w:p>
    <w:p w14:paraId="42613AD2" w14:textId="77777777" w:rsidR="00D6337F" w:rsidRDefault="00D6337F" w:rsidP="00B63E4D">
      <w:pPr>
        <w:autoSpaceDE w:val="0"/>
        <w:autoSpaceDN w:val="0"/>
        <w:adjustRightInd w:val="0"/>
        <w:jc w:val="both"/>
        <w:rPr>
          <w:rFonts w:ascii="Tahoma" w:hAnsi="Tahoma" w:cs="Tahoma"/>
          <w:b/>
        </w:rPr>
      </w:pPr>
    </w:p>
    <w:p w14:paraId="271A6BC6" w14:textId="77777777" w:rsidR="0077265C" w:rsidRDefault="0077265C" w:rsidP="00B63E4D">
      <w:pPr>
        <w:autoSpaceDE w:val="0"/>
        <w:autoSpaceDN w:val="0"/>
        <w:adjustRightInd w:val="0"/>
        <w:jc w:val="both"/>
        <w:rPr>
          <w:rFonts w:ascii="Tahoma" w:hAnsi="Tahoma" w:cs="Tahoma"/>
          <w:b/>
        </w:rPr>
      </w:pPr>
    </w:p>
    <w:p w14:paraId="3BA54A78" w14:textId="77777777" w:rsidR="00D6337F" w:rsidRDefault="00D6337F" w:rsidP="00B63E4D">
      <w:pPr>
        <w:autoSpaceDE w:val="0"/>
        <w:autoSpaceDN w:val="0"/>
        <w:adjustRightInd w:val="0"/>
        <w:jc w:val="both"/>
        <w:rPr>
          <w:rFonts w:ascii="Tahoma" w:hAnsi="Tahoma" w:cs="Tahoma"/>
          <w:b/>
        </w:rPr>
      </w:pPr>
    </w:p>
    <w:p w14:paraId="4F26B8A2" w14:textId="77777777" w:rsidR="003B665C" w:rsidRDefault="003B665C" w:rsidP="00B63E4D">
      <w:pPr>
        <w:autoSpaceDE w:val="0"/>
        <w:autoSpaceDN w:val="0"/>
        <w:adjustRightInd w:val="0"/>
        <w:jc w:val="both"/>
        <w:rPr>
          <w:rFonts w:ascii="Tahoma" w:hAnsi="Tahoma" w:cs="Tahoma"/>
          <w:b/>
        </w:rPr>
      </w:pPr>
    </w:p>
    <w:p w14:paraId="1B85ECEE" w14:textId="77777777" w:rsidR="00D6337F" w:rsidRDefault="00D6337F" w:rsidP="00B63E4D">
      <w:pPr>
        <w:autoSpaceDE w:val="0"/>
        <w:autoSpaceDN w:val="0"/>
        <w:adjustRightInd w:val="0"/>
        <w:jc w:val="both"/>
        <w:rPr>
          <w:rFonts w:ascii="Tahoma" w:hAnsi="Tahoma" w:cs="Tahoma"/>
          <w:b/>
        </w:rPr>
      </w:pPr>
    </w:p>
    <w:p w14:paraId="7BDF2446" w14:textId="77777777" w:rsidR="00D6337F" w:rsidRDefault="00D6337F" w:rsidP="00B63E4D">
      <w:pPr>
        <w:autoSpaceDE w:val="0"/>
        <w:autoSpaceDN w:val="0"/>
        <w:adjustRightInd w:val="0"/>
        <w:jc w:val="both"/>
        <w:rPr>
          <w:rFonts w:ascii="Tahoma" w:hAnsi="Tahoma" w:cs="Tahoma"/>
          <w:b/>
        </w:rPr>
      </w:pPr>
    </w:p>
    <w:p w14:paraId="3A7F8C03" w14:textId="77777777" w:rsidR="00CD148E" w:rsidRDefault="001F1C47" w:rsidP="0077265C">
      <w:pPr>
        <w:pStyle w:val="NoSpacing"/>
        <w:rPr>
          <w:rFonts w:ascii="Tahoma" w:hAnsi="Tahoma" w:cs="Tahoma"/>
          <w:b/>
          <w:color w:val="FF0000"/>
        </w:rPr>
      </w:pPr>
      <w:r w:rsidRPr="001F1C47">
        <w:rPr>
          <w:rFonts w:ascii="Tahoma" w:hAnsi="Tahoma" w:cs="Tahoma"/>
          <w:b/>
          <w:color w:val="FF0000"/>
        </w:rPr>
        <w:lastRenderedPageBreak/>
        <w:t xml:space="preserve">Part </w:t>
      </w:r>
      <w:r w:rsidR="005E67E5">
        <w:rPr>
          <w:rFonts w:ascii="Tahoma" w:hAnsi="Tahoma" w:cs="Tahoma"/>
          <w:b/>
          <w:color w:val="FF0000"/>
        </w:rPr>
        <w:t>2</w:t>
      </w:r>
      <w:r w:rsidR="00B63E4D" w:rsidRPr="001F1C47">
        <w:rPr>
          <w:rFonts w:ascii="Tahoma" w:hAnsi="Tahoma" w:cs="Tahoma"/>
          <w:b/>
          <w:color w:val="FF0000"/>
        </w:rPr>
        <w:t xml:space="preserve">: </w:t>
      </w:r>
    </w:p>
    <w:p w14:paraId="4A2B2F39" w14:textId="77777777" w:rsidR="00CD148E" w:rsidRPr="00584A23" w:rsidRDefault="00CD148E" w:rsidP="00CD148E">
      <w:pPr>
        <w:pStyle w:val="NoSpacing"/>
        <w:numPr>
          <w:ilvl w:val="0"/>
          <w:numId w:val="39"/>
        </w:numPr>
        <w:rPr>
          <w:rFonts w:ascii="Tahoma" w:hAnsi="Tahoma" w:cs="Tahoma"/>
          <w:szCs w:val="24"/>
        </w:rPr>
      </w:pPr>
      <w:r w:rsidRPr="00584A23">
        <w:rPr>
          <w:rFonts w:ascii="Tahoma" w:hAnsi="Tahoma" w:cs="Tahoma"/>
          <w:szCs w:val="24"/>
        </w:rPr>
        <w:t xml:space="preserve">Create a video that </w:t>
      </w:r>
      <w:r w:rsidRPr="00584A23">
        <w:rPr>
          <w:rFonts w:ascii="Tahoma" w:hAnsi="Tahoma" w:cs="Tahoma"/>
          <w:b/>
          <w:szCs w:val="24"/>
        </w:rPr>
        <w:t>shows yourself</w:t>
      </w:r>
      <w:r w:rsidRPr="00584A23">
        <w:rPr>
          <w:rFonts w:ascii="Tahoma" w:hAnsi="Tahoma" w:cs="Tahoma"/>
          <w:szCs w:val="24"/>
        </w:rPr>
        <w:t xml:space="preserve"> doing the </w:t>
      </w:r>
      <w:r w:rsidR="003B665C">
        <w:rPr>
          <w:rFonts w:ascii="Tahoma" w:hAnsi="Tahoma" w:cs="Tahoma"/>
          <w:szCs w:val="24"/>
        </w:rPr>
        <w:t>activity</w:t>
      </w:r>
      <w:r w:rsidRPr="00584A23">
        <w:rPr>
          <w:rFonts w:ascii="Tahoma" w:hAnsi="Tahoma" w:cs="Tahoma"/>
          <w:szCs w:val="24"/>
        </w:rPr>
        <w:t>.</w:t>
      </w:r>
    </w:p>
    <w:p w14:paraId="75BF7944" w14:textId="77777777" w:rsidR="00CD148E" w:rsidRPr="00584A23" w:rsidRDefault="00CD148E" w:rsidP="00CD148E">
      <w:pPr>
        <w:pStyle w:val="NoSpacing"/>
        <w:numPr>
          <w:ilvl w:val="0"/>
          <w:numId w:val="39"/>
        </w:numPr>
        <w:rPr>
          <w:rFonts w:ascii="Tahoma" w:hAnsi="Tahoma" w:cs="Tahoma"/>
          <w:szCs w:val="24"/>
        </w:rPr>
      </w:pPr>
      <w:r w:rsidRPr="00584A23">
        <w:rPr>
          <w:rFonts w:ascii="Tahoma" w:hAnsi="Tahoma" w:cs="Tahoma"/>
          <w:szCs w:val="24"/>
        </w:rPr>
        <w:t>The video should also show the screen of VS code as the program is coded.</w:t>
      </w:r>
    </w:p>
    <w:p w14:paraId="4D9C248E" w14:textId="77777777" w:rsidR="00CD148E" w:rsidRPr="00584A23" w:rsidRDefault="00CD148E" w:rsidP="00CD148E">
      <w:pPr>
        <w:pStyle w:val="NoSpacing"/>
        <w:numPr>
          <w:ilvl w:val="0"/>
          <w:numId w:val="39"/>
        </w:numPr>
        <w:rPr>
          <w:rFonts w:ascii="Tahoma" w:hAnsi="Tahoma" w:cs="Tahoma"/>
          <w:szCs w:val="24"/>
        </w:rPr>
      </w:pPr>
      <w:r w:rsidRPr="00584A23">
        <w:rPr>
          <w:rFonts w:ascii="Tahoma" w:hAnsi="Tahoma" w:cs="Tahoma"/>
          <w:szCs w:val="24"/>
        </w:rPr>
        <w:t>The output window should be seen in the video as data is entered and the corresponding output of the program is displayed.</w:t>
      </w:r>
    </w:p>
    <w:p w14:paraId="7A33495A" w14:textId="77777777" w:rsidR="00CD148E" w:rsidRDefault="00CD148E" w:rsidP="0077265C">
      <w:pPr>
        <w:pStyle w:val="NoSpacing"/>
        <w:rPr>
          <w:rFonts w:ascii="Tahoma" w:hAnsi="Tahoma" w:cs="Tahoma"/>
          <w:b/>
          <w:color w:val="FF0000"/>
        </w:rPr>
      </w:pPr>
    </w:p>
    <w:p w14:paraId="1C9205DF" w14:textId="77777777" w:rsidR="00CD148E" w:rsidRPr="0077265C" w:rsidRDefault="00CD148E" w:rsidP="00CD148E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</w:rPr>
        <w:t>Write a C++ program that will ask for the following input from the user:</w:t>
      </w:r>
    </w:p>
    <w:p w14:paraId="28F7FF60" w14:textId="77777777" w:rsidR="00CD148E" w:rsidRDefault="00CD148E" w:rsidP="0077265C">
      <w:pPr>
        <w:pStyle w:val="NoSpacing"/>
        <w:rPr>
          <w:rFonts w:ascii="Tahoma" w:hAnsi="Tahoma" w:cs="Tahoma"/>
          <w:b/>
          <w:color w:val="FF0000"/>
        </w:rPr>
      </w:pPr>
    </w:p>
    <w:p w14:paraId="4D0CC4AA" w14:textId="77777777" w:rsidR="0077265C" w:rsidRPr="0077265C" w:rsidRDefault="0077265C" w:rsidP="0077265C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</w:rPr>
        <w:tab/>
        <w:t xml:space="preserve">Customer Name: </w:t>
      </w:r>
    </w:p>
    <w:p w14:paraId="7DE18FD6" w14:textId="77777777" w:rsidR="0077265C" w:rsidRPr="0077265C" w:rsidRDefault="0077265C" w:rsidP="0077265C">
      <w:pPr>
        <w:pStyle w:val="NoSpacing"/>
        <w:ind w:firstLine="720"/>
        <w:rPr>
          <w:rFonts w:ascii="Tahoma" w:hAnsi="Tahoma" w:cs="Tahoma"/>
        </w:rPr>
      </w:pPr>
      <w:r w:rsidRPr="0077265C">
        <w:rPr>
          <w:rFonts w:ascii="Tahoma" w:hAnsi="Tahoma" w:cs="Tahoma"/>
        </w:rPr>
        <w:t>Age (should be 18 above):</w:t>
      </w:r>
    </w:p>
    <w:p w14:paraId="5157FC07" w14:textId="77777777" w:rsidR="0077265C" w:rsidRPr="0077265C" w:rsidRDefault="0077265C" w:rsidP="0077265C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</w:rPr>
        <w:tab/>
        <w:t>Number of guests: (should be integer type)</w:t>
      </w:r>
    </w:p>
    <w:p w14:paraId="376C78FA" w14:textId="77777777" w:rsidR="0077265C" w:rsidRDefault="0077265C" w:rsidP="0077265C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</w:rPr>
        <w:tab/>
        <w:t>Number of days: (should be double or float data type)</w:t>
      </w:r>
    </w:p>
    <w:p w14:paraId="5769DFE4" w14:textId="77777777" w:rsidR="003B665C" w:rsidRPr="0077265C" w:rsidRDefault="003B665C" w:rsidP="0077265C">
      <w:pPr>
        <w:pStyle w:val="NoSpacing"/>
        <w:rPr>
          <w:rFonts w:ascii="Tahoma" w:hAnsi="Tahoma" w:cs="Tahoma"/>
        </w:rPr>
      </w:pPr>
    </w:p>
    <w:p w14:paraId="13BF1C33" w14:textId="77777777" w:rsidR="0077265C" w:rsidRPr="0077265C" w:rsidRDefault="0077265C" w:rsidP="0077265C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</w:rPr>
        <w:t>Determine the corresponding number of guests and rate per day as follows:</w:t>
      </w:r>
    </w:p>
    <w:p w14:paraId="25A9995C" w14:textId="77777777" w:rsidR="0077265C" w:rsidRDefault="0077265C" w:rsidP="0077265C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F62548" w14:paraId="0665E169" w14:textId="77777777" w:rsidTr="00F62548">
        <w:trPr>
          <w:jc w:val="center"/>
        </w:trPr>
        <w:tc>
          <w:tcPr>
            <w:tcW w:w="5395" w:type="dxa"/>
            <w:vAlign w:val="center"/>
          </w:tcPr>
          <w:p w14:paraId="766D272D" w14:textId="77777777" w:rsidR="00F62548" w:rsidRDefault="00F62548" w:rsidP="00F62548">
            <w:pPr>
              <w:pStyle w:val="NoSpacing"/>
              <w:jc w:val="center"/>
              <w:rPr>
                <w:rFonts w:ascii="Tahoma" w:hAnsi="Tahoma" w:cs="Tahoma"/>
              </w:rPr>
            </w:pPr>
            <w:r w:rsidRPr="003B665C">
              <w:rPr>
                <w:rFonts w:ascii="Tahoma" w:hAnsi="Tahoma" w:cs="Tahoma"/>
                <w:b/>
              </w:rPr>
              <w:t>Number of guests</w:t>
            </w:r>
          </w:p>
        </w:tc>
        <w:tc>
          <w:tcPr>
            <w:tcW w:w="5395" w:type="dxa"/>
            <w:vAlign w:val="center"/>
          </w:tcPr>
          <w:p w14:paraId="5484D17F" w14:textId="77777777" w:rsidR="00F62548" w:rsidRDefault="00F62548" w:rsidP="00F62548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Daily Rate</w:t>
            </w:r>
          </w:p>
        </w:tc>
      </w:tr>
      <w:tr w:rsidR="00F62548" w14:paraId="7B40A85C" w14:textId="77777777" w:rsidTr="00F62548">
        <w:trPr>
          <w:jc w:val="center"/>
        </w:trPr>
        <w:tc>
          <w:tcPr>
            <w:tcW w:w="5395" w:type="dxa"/>
            <w:vAlign w:val="center"/>
          </w:tcPr>
          <w:p w14:paraId="0D853EAE" w14:textId="77777777" w:rsidR="00F62548" w:rsidRDefault="00F62548" w:rsidP="00F62548">
            <w:pPr>
              <w:pStyle w:val="NoSpacing"/>
              <w:jc w:val="center"/>
              <w:rPr>
                <w:rFonts w:ascii="Tahoma" w:hAnsi="Tahoma" w:cs="Tahoma"/>
              </w:rPr>
            </w:pPr>
            <w:r w:rsidRPr="0077265C">
              <w:rPr>
                <w:rFonts w:ascii="Tahoma" w:hAnsi="Tahoma" w:cs="Tahoma"/>
              </w:rPr>
              <w:t>1</w:t>
            </w:r>
          </w:p>
        </w:tc>
        <w:tc>
          <w:tcPr>
            <w:tcW w:w="5395" w:type="dxa"/>
            <w:vAlign w:val="center"/>
          </w:tcPr>
          <w:p w14:paraId="4BC26244" w14:textId="77777777" w:rsidR="00F62548" w:rsidRDefault="00F62548" w:rsidP="00F62548">
            <w:pPr>
              <w:pStyle w:val="NoSpacing"/>
              <w:jc w:val="center"/>
              <w:rPr>
                <w:rFonts w:ascii="Tahoma" w:hAnsi="Tahoma" w:cs="Tahoma"/>
              </w:rPr>
            </w:pPr>
            <w:r w:rsidRPr="0077265C">
              <w:rPr>
                <w:rFonts w:ascii="Tahoma" w:hAnsi="Tahoma" w:cs="Tahoma"/>
              </w:rPr>
              <w:t>1000</w:t>
            </w:r>
          </w:p>
        </w:tc>
      </w:tr>
      <w:tr w:rsidR="00F62548" w14:paraId="09C4E49B" w14:textId="77777777" w:rsidTr="00F62548">
        <w:trPr>
          <w:jc w:val="center"/>
        </w:trPr>
        <w:tc>
          <w:tcPr>
            <w:tcW w:w="5395" w:type="dxa"/>
            <w:vAlign w:val="center"/>
          </w:tcPr>
          <w:p w14:paraId="7A87D392" w14:textId="77777777" w:rsidR="00F62548" w:rsidRDefault="00F62548" w:rsidP="00F62548">
            <w:pPr>
              <w:pStyle w:val="NoSpacing"/>
              <w:jc w:val="center"/>
              <w:rPr>
                <w:rFonts w:ascii="Tahoma" w:hAnsi="Tahoma" w:cs="Tahoma"/>
              </w:rPr>
            </w:pPr>
            <w:r w:rsidRPr="0077265C">
              <w:rPr>
                <w:rFonts w:ascii="Tahoma" w:hAnsi="Tahoma" w:cs="Tahoma"/>
              </w:rPr>
              <w:t>2</w:t>
            </w:r>
          </w:p>
        </w:tc>
        <w:tc>
          <w:tcPr>
            <w:tcW w:w="5395" w:type="dxa"/>
            <w:vAlign w:val="center"/>
          </w:tcPr>
          <w:p w14:paraId="47CC7582" w14:textId="77777777" w:rsidR="00F62548" w:rsidRDefault="00F62548" w:rsidP="00F62548">
            <w:pPr>
              <w:pStyle w:val="NoSpacing"/>
              <w:jc w:val="center"/>
              <w:rPr>
                <w:rFonts w:ascii="Tahoma" w:hAnsi="Tahoma" w:cs="Tahoma"/>
              </w:rPr>
            </w:pPr>
            <w:r w:rsidRPr="0077265C">
              <w:rPr>
                <w:rFonts w:ascii="Tahoma" w:hAnsi="Tahoma" w:cs="Tahoma"/>
              </w:rPr>
              <w:t>1,800</w:t>
            </w:r>
          </w:p>
        </w:tc>
      </w:tr>
      <w:tr w:rsidR="00F62548" w14:paraId="0A1A7946" w14:textId="77777777" w:rsidTr="00F62548">
        <w:trPr>
          <w:jc w:val="center"/>
        </w:trPr>
        <w:tc>
          <w:tcPr>
            <w:tcW w:w="5395" w:type="dxa"/>
            <w:vAlign w:val="center"/>
          </w:tcPr>
          <w:p w14:paraId="6182C2C2" w14:textId="77777777" w:rsidR="00F62548" w:rsidRDefault="00F62548" w:rsidP="00F62548">
            <w:pPr>
              <w:pStyle w:val="NoSpacing"/>
              <w:jc w:val="center"/>
              <w:rPr>
                <w:rFonts w:ascii="Tahoma" w:hAnsi="Tahoma" w:cs="Tahoma"/>
              </w:rPr>
            </w:pPr>
            <w:r w:rsidRPr="0077265C">
              <w:rPr>
                <w:rFonts w:ascii="Tahoma" w:hAnsi="Tahoma" w:cs="Tahoma"/>
              </w:rPr>
              <w:t>3</w:t>
            </w:r>
          </w:p>
        </w:tc>
        <w:tc>
          <w:tcPr>
            <w:tcW w:w="5395" w:type="dxa"/>
            <w:vAlign w:val="center"/>
          </w:tcPr>
          <w:p w14:paraId="70766C02" w14:textId="77777777" w:rsidR="00F62548" w:rsidRDefault="00F62548" w:rsidP="00F62548">
            <w:pPr>
              <w:pStyle w:val="NoSpacing"/>
              <w:jc w:val="center"/>
              <w:rPr>
                <w:rFonts w:ascii="Tahoma" w:hAnsi="Tahoma" w:cs="Tahoma"/>
              </w:rPr>
            </w:pPr>
            <w:r w:rsidRPr="0077265C">
              <w:rPr>
                <w:rFonts w:ascii="Tahoma" w:hAnsi="Tahoma" w:cs="Tahoma"/>
              </w:rPr>
              <w:t>2,700</w:t>
            </w:r>
          </w:p>
        </w:tc>
      </w:tr>
      <w:tr w:rsidR="00F62548" w14:paraId="16885DE0" w14:textId="77777777" w:rsidTr="00F62548">
        <w:trPr>
          <w:jc w:val="center"/>
        </w:trPr>
        <w:tc>
          <w:tcPr>
            <w:tcW w:w="5395" w:type="dxa"/>
            <w:vAlign w:val="center"/>
          </w:tcPr>
          <w:p w14:paraId="34AB1F2A" w14:textId="77777777" w:rsidR="00F62548" w:rsidRDefault="00F62548" w:rsidP="00F62548">
            <w:pPr>
              <w:pStyle w:val="NoSpacing"/>
              <w:jc w:val="center"/>
              <w:rPr>
                <w:rFonts w:ascii="Tahoma" w:hAnsi="Tahoma" w:cs="Tahoma"/>
              </w:rPr>
            </w:pPr>
            <w:r w:rsidRPr="0077265C">
              <w:rPr>
                <w:rFonts w:ascii="Tahoma" w:hAnsi="Tahoma" w:cs="Tahoma"/>
              </w:rPr>
              <w:t>4</w:t>
            </w:r>
          </w:p>
        </w:tc>
        <w:tc>
          <w:tcPr>
            <w:tcW w:w="5395" w:type="dxa"/>
            <w:vAlign w:val="center"/>
          </w:tcPr>
          <w:p w14:paraId="23D75298" w14:textId="77777777" w:rsidR="00F62548" w:rsidRDefault="00F62548" w:rsidP="00F62548">
            <w:pPr>
              <w:pStyle w:val="NoSpacing"/>
              <w:jc w:val="center"/>
              <w:rPr>
                <w:rFonts w:ascii="Tahoma" w:hAnsi="Tahoma" w:cs="Tahoma"/>
              </w:rPr>
            </w:pPr>
            <w:r w:rsidRPr="0077265C">
              <w:rPr>
                <w:rFonts w:ascii="Tahoma" w:hAnsi="Tahoma" w:cs="Tahoma"/>
              </w:rPr>
              <w:t>3,600</w:t>
            </w:r>
          </w:p>
        </w:tc>
      </w:tr>
      <w:tr w:rsidR="00F62548" w14:paraId="0760E736" w14:textId="77777777" w:rsidTr="00F62548">
        <w:trPr>
          <w:jc w:val="center"/>
        </w:trPr>
        <w:tc>
          <w:tcPr>
            <w:tcW w:w="5395" w:type="dxa"/>
            <w:vAlign w:val="center"/>
          </w:tcPr>
          <w:p w14:paraId="088606E3" w14:textId="77777777" w:rsidR="00F62548" w:rsidRDefault="00F62548" w:rsidP="00F62548">
            <w:pPr>
              <w:pStyle w:val="NoSpacing"/>
              <w:jc w:val="center"/>
              <w:rPr>
                <w:rFonts w:ascii="Tahoma" w:hAnsi="Tahoma" w:cs="Tahoma"/>
              </w:rPr>
            </w:pPr>
            <w:r w:rsidRPr="0077265C">
              <w:rPr>
                <w:rFonts w:ascii="Tahoma" w:hAnsi="Tahoma" w:cs="Tahoma"/>
              </w:rPr>
              <w:t>5 (and above)</w:t>
            </w:r>
          </w:p>
        </w:tc>
        <w:tc>
          <w:tcPr>
            <w:tcW w:w="5395" w:type="dxa"/>
            <w:vAlign w:val="center"/>
          </w:tcPr>
          <w:p w14:paraId="18C2E1E6" w14:textId="77777777" w:rsidR="00F62548" w:rsidRDefault="00F62548" w:rsidP="00F62548">
            <w:pPr>
              <w:pStyle w:val="NoSpacing"/>
              <w:jc w:val="center"/>
              <w:rPr>
                <w:rFonts w:ascii="Tahoma" w:hAnsi="Tahoma" w:cs="Tahoma"/>
              </w:rPr>
            </w:pPr>
            <w:r w:rsidRPr="0077265C">
              <w:rPr>
                <w:rFonts w:ascii="Tahoma" w:hAnsi="Tahoma" w:cs="Tahoma"/>
              </w:rPr>
              <w:t>4,500</w:t>
            </w:r>
          </w:p>
        </w:tc>
      </w:tr>
    </w:tbl>
    <w:p w14:paraId="2B92AE01" w14:textId="77777777" w:rsidR="00F62548" w:rsidRDefault="00F62548" w:rsidP="0077265C">
      <w:pPr>
        <w:pStyle w:val="NoSpacing"/>
        <w:rPr>
          <w:rFonts w:ascii="Tahoma" w:hAnsi="Tahoma" w:cs="Tahoma"/>
        </w:rPr>
      </w:pPr>
    </w:p>
    <w:p w14:paraId="352A165C" w14:textId="77777777" w:rsidR="003B665C" w:rsidRPr="0077265C" w:rsidRDefault="003B665C" w:rsidP="0077265C">
      <w:pPr>
        <w:pStyle w:val="NoSpacing"/>
        <w:rPr>
          <w:rFonts w:ascii="Tahoma" w:hAnsi="Tahoma" w:cs="Tahoma"/>
        </w:rPr>
      </w:pPr>
    </w:p>
    <w:p w14:paraId="2AA89187" w14:textId="77777777" w:rsidR="0077265C" w:rsidRPr="0077265C" w:rsidRDefault="0077265C" w:rsidP="0077265C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</w:rPr>
        <w:t>Compute the total payment as follows:</w:t>
      </w:r>
    </w:p>
    <w:p w14:paraId="1FE3B42C" w14:textId="77777777" w:rsidR="0077265C" w:rsidRPr="0077265C" w:rsidRDefault="0077265C" w:rsidP="0077265C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</w:rPr>
        <w:tab/>
        <w:t>Total Payment = rate per day * no. of days</w:t>
      </w:r>
    </w:p>
    <w:p w14:paraId="7D83C470" w14:textId="77777777" w:rsidR="0077265C" w:rsidRPr="0077265C" w:rsidRDefault="0077265C" w:rsidP="0077265C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</w:rPr>
        <w:tab/>
        <w:t>Down payment = 40% of the total payment</w:t>
      </w:r>
    </w:p>
    <w:p w14:paraId="4313EF54" w14:textId="77777777" w:rsidR="0077265C" w:rsidRPr="0077265C" w:rsidRDefault="0077265C" w:rsidP="0077265C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</w:rPr>
        <w:tab/>
        <w:t>Balance = total payment – down payment</w:t>
      </w:r>
    </w:p>
    <w:p w14:paraId="6ED13FE8" w14:textId="77777777" w:rsidR="0077265C" w:rsidRDefault="0077265C" w:rsidP="0077265C">
      <w:pPr>
        <w:pStyle w:val="NoSpacing"/>
        <w:rPr>
          <w:rFonts w:ascii="Tahoma" w:hAnsi="Tahoma" w:cs="Tahoma"/>
          <w:b/>
        </w:rPr>
      </w:pPr>
    </w:p>
    <w:p w14:paraId="6C8D91AD" w14:textId="77777777" w:rsidR="0077265C" w:rsidRDefault="0077265C" w:rsidP="0077265C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  <w:b/>
          <w:color w:val="FF0000"/>
        </w:rPr>
        <w:t>NOTE:</w:t>
      </w:r>
      <w:r>
        <w:rPr>
          <w:rFonts w:ascii="Tahoma" w:hAnsi="Tahoma" w:cs="Tahoma"/>
        </w:rPr>
        <w:t xml:space="preserve"> </w:t>
      </w:r>
    </w:p>
    <w:p w14:paraId="0E1A975B" w14:textId="77777777" w:rsidR="0077265C" w:rsidRDefault="0077265C" w:rsidP="0077265C">
      <w:pPr>
        <w:pStyle w:val="NoSpacing"/>
        <w:numPr>
          <w:ilvl w:val="0"/>
          <w:numId w:val="38"/>
        </w:numPr>
        <w:rPr>
          <w:rFonts w:ascii="Tahoma" w:hAnsi="Tahoma" w:cs="Tahoma"/>
        </w:rPr>
      </w:pPr>
      <w:r w:rsidRPr="0077265C">
        <w:rPr>
          <w:rFonts w:ascii="Tahoma" w:hAnsi="Tahoma" w:cs="Tahoma"/>
        </w:rPr>
        <w:t>Use your full name</w:t>
      </w:r>
      <w:r>
        <w:rPr>
          <w:rFonts w:ascii="Tahoma" w:hAnsi="Tahoma" w:cs="Tahoma"/>
        </w:rPr>
        <w:t xml:space="preserve"> as customer’s name.</w:t>
      </w:r>
    </w:p>
    <w:p w14:paraId="2D2D3B20" w14:textId="77777777" w:rsidR="0077265C" w:rsidRPr="0077265C" w:rsidRDefault="0077265C" w:rsidP="0077265C">
      <w:pPr>
        <w:pStyle w:val="NoSpacing"/>
        <w:numPr>
          <w:ilvl w:val="0"/>
          <w:numId w:val="38"/>
        </w:numPr>
        <w:rPr>
          <w:rFonts w:ascii="Tahoma" w:hAnsi="Tahoma" w:cs="Tahoma"/>
        </w:rPr>
      </w:pPr>
      <w:r w:rsidRPr="0077265C">
        <w:rPr>
          <w:rFonts w:ascii="Tahoma" w:hAnsi="Tahoma" w:cs="Tahoma"/>
        </w:rPr>
        <w:t>User is not allowed to enter the age of 17 and below.</w:t>
      </w:r>
    </w:p>
    <w:p w14:paraId="3B4215E3" w14:textId="77777777" w:rsidR="0077265C" w:rsidRPr="0077265C" w:rsidRDefault="0077265C" w:rsidP="0077265C">
      <w:pPr>
        <w:pStyle w:val="NoSpacing"/>
        <w:numPr>
          <w:ilvl w:val="0"/>
          <w:numId w:val="3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Display an error message if the user </w:t>
      </w:r>
      <w:proofErr w:type="gramStart"/>
      <w:r>
        <w:rPr>
          <w:rFonts w:ascii="Tahoma" w:hAnsi="Tahoma" w:cs="Tahoma"/>
        </w:rPr>
        <w:t>enter</w:t>
      </w:r>
      <w:proofErr w:type="gramEnd"/>
      <w:r>
        <w:rPr>
          <w:rFonts w:ascii="Tahoma" w:hAnsi="Tahoma" w:cs="Tahoma"/>
        </w:rPr>
        <w:t xml:space="preserve"> an invalid value.</w:t>
      </w:r>
    </w:p>
    <w:p w14:paraId="714E8871" w14:textId="77777777" w:rsidR="0077265C" w:rsidRDefault="0077265C" w:rsidP="0077265C">
      <w:pPr>
        <w:pStyle w:val="NoSpacing"/>
        <w:rPr>
          <w:rFonts w:ascii="Tahoma" w:hAnsi="Tahoma" w:cs="Tahoma"/>
        </w:rPr>
      </w:pPr>
    </w:p>
    <w:p w14:paraId="6CD5553A" w14:textId="77777777" w:rsidR="0077265C" w:rsidRDefault="0077265C" w:rsidP="0077265C">
      <w:pPr>
        <w:pStyle w:val="NoSpacing"/>
        <w:rPr>
          <w:rFonts w:ascii="Tahoma" w:hAnsi="Tahoma" w:cs="Tahoma"/>
        </w:rPr>
      </w:pPr>
    </w:p>
    <w:p w14:paraId="4F338DC7" w14:textId="77777777" w:rsidR="0077265C" w:rsidRPr="0077265C" w:rsidRDefault="0077265C" w:rsidP="0077265C">
      <w:pPr>
        <w:pStyle w:val="NoSpacing"/>
        <w:rPr>
          <w:rFonts w:ascii="Tahoma" w:hAnsi="Tahoma" w:cs="Tahoma"/>
          <w:b/>
        </w:rPr>
      </w:pPr>
      <w:r w:rsidRPr="0077265C">
        <w:rPr>
          <w:rFonts w:ascii="Tahoma" w:hAnsi="Tahoma" w:cs="Tahoma"/>
          <w:b/>
        </w:rPr>
        <w:t>Assume that the user will not enter an invalid value.</w:t>
      </w:r>
    </w:p>
    <w:p w14:paraId="07D2E0F1" w14:textId="77777777" w:rsidR="0077265C" w:rsidRPr="0077265C" w:rsidRDefault="0077265C" w:rsidP="0077265C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</w:rPr>
        <w:t>Sample Input:</w:t>
      </w:r>
    </w:p>
    <w:p w14:paraId="400C2244" w14:textId="77777777" w:rsidR="0077265C" w:rsidRPr="0077265C" w:rsidRDefault="0077265C" w:rsidP="0077265C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</w:rPr>
        <w:tab/>
        <w:t>Customer Name: Juan Dela Cruz</w:t>
      </w:r>
    </w:p>
    <w:p w14:paraId="2C8B64B2" w14:textId="77777777" w:rsidR="0077265C" w:rsidRPr="0077265C" w:rsidRDefault="0077265C" w:rsidP="0077265C">
      <w:pPr>
        <w:pStyle w:val="NoSpacing"/>
        <w:ind w:firstLine="720"/>
        <w:rPr>
          <w:rFonts w:ascii="Tahoma" w:hAnsi="Tahoma" w:cs="Tahoma"/>
        </w:rPr>
      </w:pPr>
      <w:r w:rsidRPr="0077265C">
        <w:rPr>
          <w:rFonts w:ascii="Tahoma" w:hAnsi="Tahoma" w:cs="Tahoma"/>
        </w:rPr>
        <w:t>Age: 25</w:t>
      </w:r>
    </w:p>
    <w:p w14:paraId="7AA2B9E8" w14:textId="77777777" w:rsidR="0077265C" w:rsidRPr="0077265C" w:rsidRDefault="0077265C" w:rsidP="0077265C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</w:rPr>
        <w:tab/>
        <w:t>Number of guests: 3</w:t>
      </w:r>
    </w:p>
    <w:p w14:paraId="4FC2F0CB" w14:textId="77777777" w:rsidR="0077265C" w:rsidRPr="0077265C" w:rsidRDefault="0077265C" w:rsidP="0077265C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</w:rPr>
        <w:tab/>
        <w:t>Number of days: 5</w:t>
      </w:r>
    </w:p>
    <w:p w14:paraId="049C6ACD" w14:textId="77777777" w:rsidR="0077265C" w:rsidRPr="0077265C" w:rsidRDefault="0077265C" w:rsidP="0077265C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</w:rPr>
        <w:t>--------------------------------------------------------------------------------------------</w:t>
      </w:r>
    </w:p>
    <w:p w14:paraId="7FB9DFC9" w14:textId="77777777" w:rsidR="0077265C" w:rsidRPr="0077265C" w:rsidRDefault="0077265C" w:rsidP="0077265C">
      <w:pPr>
        <w:pStyle w:val="NoSpacing"/>
        <w:rPr>
          <w:rFonts w:ascii="Tahoma" w:hAnsi="Tahoma" w:cs="Tahoma"/>
        </w:rPr>
      </w:pPr>
    </w:p>
    <w:p w14:paraId="18CB0D65" w14:textId="77777777" w:rsidR="0077265C" w:rsidRPr="0077265C" w:rsidRDefault="0077265C" w:rsidP="0077265C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</w:rPr>
        <w:t>Sample Output:</w:t>
      </w:r>
    </w:p>
    <w:p w14:paraId="40CD9A68" w14:textId="77777777" w:rsidR="0077265C" w:rsidRPr="0077265C" w:rsidRDefault="0077265C" w:rsidP="0077265C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</w:rPr>
        <w:tab/>
      </w:r>
      <w:r w:rsidRPr="0077265C">
        <w:rPr>
          <w:rFonts w:ascii="Tahoma" w:hAnsi="Tahoma" w:cs="Tahoma"/>
        </w:rPr>
        <w:tab/>
      </w:r>
      <w:r w:rsidRPr="0077265C">
        <w:rPr>
          <w:rFonts w:ascii="Tahoma" w:hAnsi="Tahoma" w:cs="Tahoma"/>
        </w:rPr>
        <w:tab/>
        <w:t>Hotel Reservation Slip</w:t>
      </w:r>
    </w:p>
    <w:p w14:paraId="2AA962E5" w14:textId="77777777" w:rsidR="0077265C" w:rsidRPr="0077265C" w:rsidRDefault="0077265C" w:rsidP="0077265C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</w:rPr>
        <w:tab/>
        <w:t>Customer Name</w:t>
      </w:r>
      <w:r w:rsidRPr="0077265C">
        <w:rPr>
          <w:rFonts w:ascii="Tahoma" w:hAnsi="Tahoma" w:cs="Tahoma"/>
        </w:rPr>
        <w:tab/>
        <w:t>: Juan Dela Cruz</w:t>
      </w:r>
    </w:p>
    <w:p w14:paraId="3F43C03C" w14:textId="77777777" w:rsidR="0077265C" w:rsidRPr="0077265C" w:rsidRDefault="0077265C" w:rsidP="0077265C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</w:rPr>
        <w:tab/>
        <w:t>Age</w:t>
      </w:r>
      <w:r w:rsidRPr="0077265C">
        <w:rPr>
          <w:rFonts w:ascii="Tahoma" w:hAnsi="Tahoma" w:cs="Tahoma"/>
        </w:rPr>
        <w:tab/>
      </w:r>
      <w:r w:rsidRPr="0077265C">
        <w:rPr>
          <w:rFonts w:ascii="Tahoma" w:hAnsi="Tahoma" w:cs="Tahoma"/>
        </w:rPr>
        <w:tab/>
      </w:r>
      <w:r w:rsidRPr="0077265C">
        <w:rPr>
          <w:rFonts w:ascii="Tahoma" w:hAnsi="Tahoma" w:cs="Tahoma"/>
        </w:rPr>
        <w:tab/>
        <w:t>: 25</w:t>
      </w:r>
    </w:p>
    <w:p w14:paraId="25329DDB" w14:textId="77777777" w:rsidR="0077265C" w:rsidRPr="0077265C" w:rsidRDefault="0077265C" w:rsidP="0077265C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</w:rPr>
        <w:tab/>
        <w:t>Number of guests</w:t>
      </w:r>
      <w:r w:rsidRPr="0077265C">
        <w:rPr>
          <w:rFonts w:ascii="Tahoma" w:hAnsi="Tahoma" w:cs="Tahoma"/>
        </w:rPr>
        <w:tab/>
        <w:t>: 3</w:t>
      </w:r>
      <w:r w:rsidRPr="0077265C">
        <w:rPr>
          <w:rFonts w:ascii="Tahoma" w:hAnsi="Tahoma" w:cs="Tahoma"/>
        </w:rPr>
        <w:tab/>
      </w:r>
    </w:p>
    <w:p w14:paraId="21DEAF28" w14:textId="77777777" w:rsidR="0077265C" w:rsidRPr="0077265C" w:rsidRDefault="0077265C" w:rsidP="0077265C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</w:rPr>
        <w:tab/>
        <w:t>Number of days</w:t>
      </w:r>
      <w:r w:rsidRPr="0077265C">
        <w:rPr>
          <w:rFonts w:ascii="Tahoma" w:hAnsi="Tahoma" w:cs="Tahoma"/>
        </w:rPr>
        <w:tab/>
        <w:t>: 5</w:t>
      </w:r>
    </w:p>
    <w:p w14:paraId="76F247C7" w14:textId="77777777" w:rsidR="0077265C" w:rsidRPr="0077265C" w:rsidRDefault="0077265C" w:rsidP="0077265C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</w:rPr>
        <w:tab/>
        <w:t>Total Payment</w:t>
      </w:r>
      <w:r w:rsidRPr="0077265C">
        <w:rPr>
          <w:rFonts w:ascii="Tahoma" w:hAnsi="Tahoma" w:cs="Tahoma"/>
        </w:rPr>
        <w:tab/>
      </w:r>
      <w:r w:rsidR="00CD148E">
        <w:rPr>
          <w:rFonts w:ascii="Tahoma" w:hAnsi="Tahoma" w:cs="Tahoma"/>
        </w:rPr>
        <w:tab/>
      </w:r>
      <w:r w:rsidRPr="0077265C">
        <w:rPr>
          <w:rFonts w:ascii="Tahoma" w:hAnsi="Tahoma" w:cs="Tahoma"/>
        </w:rPr>
        <w:t>: 13500</w:t>
      </w:r>
    </w:p>
    <w:p w14:paraId="47B88A9D" w14:textId="77777777" w:rsidR="0077265C" w:rsidRPr="0077265C" w:rsidRDefault="0077265C" w:rsidP="0077265C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</w:rPr>
        <w:tab/>
        <w:t>Down Payment</w:t>
      </w:r>
      <w:r w:rsidRPr="0077265C">
        <w:rPr>
          <w:rFonts w:ascii="Tahoma" w:hAnsi="Tahoma" w:cs="Tahoma"/>
        </w:rPr>
        <w:tab/>
        <w:t>: 5400</w:t>
      </w:r>
    </w:p>
    <w:p w14:paraId="0DAA837A" w14:textId="77777777" w:rsidR="0077265C" w:rsidRPr="0077265C" w:rsidRDefault="0077265C" w:rsidP="0077265C">
      <w:pPr>
        <w:pStyle w:val="NoSpacing"/>
        <w:rPr>
          <w:rFonts w:ascii="Tahoma" w:hAnsi="Tahoma" w:cs="Tahoma"/>
        </w:rPr>
      </w:pPr>
      <w:r w:rsidRPr="0077265C">
        <w:rPr>
          <w:rFonts w:ascii="Tahoma" w:hAnsi="Tahoma" w:cs="Tahoma"/>
        </w:rPr>
        <w:tab/>
        <w:t>Balance</w:t>
      </w:r>
      <w:r w:rsidRPr="0077265C">
        <w:rPr>
          <w:rFonts w:ascii="Tahoma" w:hAnsi="Tahoma" w:cs="Tahoma"/>
        </w:rPr>
        <w:tab/>
      </w:r>
      <w:r w:rsidRPr="0077265C">
        <w:rPr>
          <w:rFonts w:ascii="Tahoma" w:hAnsi="Tahoma" w:cs="Tahoma"/>
        </w:rPr>
        <w:tab/>
        <w:t>: 8100</w:t>
      </w:r>
    </w:p>
    <w:p w14:paraId="61829C03" w14:textId="77777777" w:rsidR="00D6337F" w:rsidRDefault="00D6337F" w:rsidP="0077265C">
      <w:pPr>
        <w:jc w:val="both"/>
        <w:rPr>
          <w:rFonts w:ascii="Tahoma" w:hAnsi="Tahoma" w:cs="Tahoma"/>
          <w:b/>
        </w:rPr>
      </w:pPr>
    </w:p>
    <w:p w14:paraId="6AA7FDDF" w14:textId="77777777" w:rsidR="00584A23" w:rsidRDefault="00584A23" w:rsidP="0077265C">
      <w:pPr>
        <w:jc w:val="both"/>
        <w:rPr>
          <w:rFonts w:ascii="Tahoma" w:hAnsi="Tahoma" w:cs="Tahoma"/>
          <w:b/>
        </w:rPr>
      </w:pPr>
    </w:p>
    <w:p w14:paraId="49C34B99" w14:textId="77777777" w:rsidR="00D6337F" w:rsidRPr="00D6337F" w:rsidRDefault="00D6337F" w:rsidP="005E67E5">
      <w:pPr>
        <w:jc w:val="both"/>
        <w:rPr>
          <w:rFonts w:ascii="Tahoma" w:hAnsi="Tahoma" w:cs="Tahoma"/>
          <w:b/>
          <w:u w:val="single"/>
        </w:rPr>
      </w:pPr>
      <w:r w:rsidRPr="00D6337F">
        <w:rPr>
          <w:rFonts w:ascii="Tahoma" w:hAnsi="Tahoma" w:cs="Tahoma"/>
          <w:b/>
          <w:color w:val="FF0000"/>
          <w:u w:val="single"/>
        </w:rPr>
        <w:lastRenderedPageBreak/>
        <w:t>Instructions to submit the activity:</w:t>
      </w:r>
    </w:p>
    <w:p w14:paraId="64380286" w14:textId="77777777" w:rsidR="00D6337F" w:rsidRDefault="00D6337F" w:rsidP="00584A23">
      <w:pPr>
        <w:pStyle w:val="ListParagraph"/>
        <w:numPr>
          <w:ilvl w:val="0"/>
          <w:numId w:val="35"/>
        </w:numPr>
        <w:jc w:val="both"/>
        <w:rPr>
          <w:rFonts w:ascii="Tahoma" w:hAnsi="Tahoma" w:cs="Tahoma"/>
          <w:szCs w:val="20"/>
        </w:rPr>
      </w:pPr>
      <w:r w:rsidRPr="005E669B">
        <w:rPr>
          <w:rFonts w:ascii="Tahoma" w:hAnsi="Tahoma" w:cs="Tahoma"/>
          <w:szCs w:val="20"/>
        </w:rPr>
        <w:t>Upload your video in YouTube or Vimeo then include the link</w:t>
      </w:r>
      <w:r w:rsidR="00584A23">
        <w:rPr>
          <w:rFonts w:ascii="Tahoma" w:hAnsi="Tahoma" w:cs="Tahoma"/>
          <w:szCs w:val="20"/>
        </w:rPr>
        <w:t xml:space="preserve"> together with the </w:t>
      </w:r>
      <w:r w:rsidR="00584A23" w:rsidRPr="00584A23">
        <w:rPr>
          <w:rFonts w:ascii="Tahoma" w:hAnsi="Tahoma" w:cs="Tahoma"/>
          <w:szCs w:val="20"/>
        </w:rPr>
        <w:t>screenshots of your VS codes and program output</w:t>
      </w:r>
      <w:r w:rsidRPr="005E669B">
        <w:rPr>
          <w:rFonts w:ascii="Tahoma" w:hAnsi="Tahoma" w:cs="Tahoma"/>
          <w:szCs w:val="20"/>
        </w:rPr>
        <w:t xml:space="preserve"> in the space provided below.</w:t>
      </w:r>
    </w:p>
    <w:p w14:paraId="53C5B5A1" w14:textId="77777777" w:rsidR="00D6337F" w:rsidRDefault="00D6337F" w:rsidP="00B250CE">
      <w:pPr>
        <w:pStyle w:val="ListParagraph"/>
        <w:numPr>
          <w:ilvl w:val="0"/>
          <w:numId w:val="35"/>
        </w:numPr>
        <w:jc w:val="both"/>
        <w:rPr>
          <w:rFonts w:ascii="Tahoma" w:hAnsi="Tahoma" w:cs="Tahoma"/>
          <w:szCs w:val="20"/>
        </w:rPr>
      </w:pPr>
      <w:r w:rsidRPr="005E669B">
        <w:rPr>
          <w:rFonts w:ascii="Tahoma" w:hAnsi="Tahoma" w:cs="Tahoma"/>
          <w:szCs w:val="20"/>
        </w:rPr>
        <w:t xml:space="preserve">Save the activity file (Filename: </w:t>
      </w:r>
      <w:proofErr w:type="spellStart"/>
      <w:r w:rsidRPr="005E669B">
        <w:rPr>
          <w:rFonts w:ascii="Tahoma" w:hAnsi="Tahoma" w:cs="Tahoma"/>
          <w:szCs w:val="20"/>
        </w:rPr>
        <w:t>LastnameFirstName</w:t>
      </w:r>
      <w:proofErr w:type="spellEnd"/>
      <w:r w:rsidRPr="005E669B">
        <w:rPr>
          <w:rFonts w:ascii="Tahoma" w:hAnsi="Tahoma" w:cs="Tahoma"/>
          <w:szCs w:val="20"/>
        </w:rPr>
        <w:t xml:space="preserve">- </w:t>
      </w:r>
      <w:proofErr w:type="spellStart"/>
      <w:r w:rsidRPr="005E669B">
        <w:rPr>
          <w:rFonts w:ascii="Tahoma" w:hAnsi="Tahoma" w:cs="Tahoma"/>
          <w:szCs w:val="20"/>
        </w:rPr>
        <w:t>CourseProject</w:t>
      </w:r>
      <w:proofErr w:type="spellEnd"/>
      <w:r w:rsidRPr="005E669B">
        <w:rPr>
          <w:rFonts w:ascii="Tahoma" w:hAnsi="Tahoma" w:cs="Tahoma"/>
          <w:szCs w:val="20"/>
        </w:rPr>
        <w:t>_</w:t>
      </w:r>
      <w:r w:rsidR="00D56E22" w:rsidRPr="00D56E22">
        <w:t xml:space="preserve"> </w:t>
      </w:r>
      <w:r w:rsidR="00FC06AB" w:rsidRPr="00B250CE">
        <w:rPr>
          <w:rFonts w:ascii="Tahoma" w:hAnsi="Tahoma" w:cs="Tahoma"/>
        </w:rPr>
        <w:t>ITE</w:t>
      </w:r>
      <w:r w:rsidR="00FC06AB">
        <w:rPr>
          <w:rFonts w:ascii="Tahoma" w:hAnsi="Tahoma" w:cs="Tahoma"/>
        </w:rPr>
        <w:t>7101</w:t>
      </w:r>
      <w:r w:rsidRPr="005E669B">
        <w:rPr>
          <w:rFonts w:ascii="Tahoma" w:hAnsi="Tahoma" w:cs="Tahoma"/>
          <w:szCs w:val="20"/>
        </w:rPr>
        <w:t>.docx)</w:t>
      </w:r>
    </w:p>
    <w:p w14:paraId="62D5D15B" w14:textId="77777777" w:rsidR="00D6337F" w:rsidRDefault="00D6337F" w:rsidP="00B250CE">
      <w:pPr>
        <w:pStyle w:val="ListParagraph"/>
        <w:numPr>
          <w:ilvl w:val="0"/>
          <w:numId w:val="35"/>
        </w:numPr>
        <w:jc w:val="both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Save the PowerPoint presentation </w:t>
      </w:r>
      <w:r w:rsidRPr="005E669B">
        <w:rPr>
          <w:rFonts w:ascii="Tahoma" w:hAnsi="Tahoma" w:cs="Tahoma"/>
          <w:szCs w:val="20"/>
        </w:rPr>
        <w:t xml:space="preserve">(Filename: </w:t>
      </w:r>
      <w:proofErr w:type="spellStart"/>
      <w:r w:rsidRPr="005E669B">
        <w:rPr>
          <w:rFonts w:ascii="Tahoma" w:hAnsi="Tahoma" w:cs="Tahoma"/>
          <w:szCs w:val="20"/>
        </w:rPr>
        <w:t>LastnameFirstName</w:t>
      </w:r>
      <w:proofErr w:type="spellEnd"/>
      <w:r w:rsidRPr="005E669B">
        <w:rPr>
          <w:rFonts w:ascii="Tahoma" w:hAnsi="Tahoma" w:cs="Tahoma"/>
          <w:szCs w:val="20"/>
        </w:rPr>
        <w:t xml:space="preserve">- </w:t>
      </w:r>
      <w:proofErr w:type="spellStart"/>
      <w:r w:rsidRPr="005E669B">
        <w:rPr>
          <w:rFonts w:ascii="Tahoma" w:hAnsi="Tahoma" w:cs="Tahoma"/>
          <w:szCs w:val="20"/>
        </w:rPr>
        <w:t>CourseProject</w:t>
      </w:r>
      <w:proofErr w:type="spellEnd"/>
      <w:r w:rsidRPr="005E669B">
        <w:rPr>
          <w:rFonts w:ascii="Tahoma" w:hAnsi="Tahoma" w:cs="Tahoma"/>
          <w:szCs w:val="20"/>
        </w:rPr>
        <w:t>_</w:t>
      </w:r>
      <w:r w:rsidR="00584A23" w:rsidRPr="00584A23">
        <w:rPr>
          <w:rFonts w:ascii="Tahoma" w:hAnsi="Tahoma" w:cs="Tahoma"/>
          <w:szCs w:val="20"/>
        </w:rPr>
        <w:t xml:space="preserve"> </w:t>
      </w:r>
      <w:r w:rsidR="00FC06AB" w:rsidRPr="00B250CE">
        <w:rPr>
          <w:rFonts w:ascii="Tahoma" w:hAnsi="Tahoma" w:cs="Tahoma"/>
        </w:rPr>
        <w:t>ITE</w:t>
      </w:r>
      <w:r w:rsidR="00FC06AB">
        <w:rPr>
          <w:rFonts w:ascii="Tahoma" w:hAnsi="Tahoma" w:cs="Tahoma"/>
        </w:rPr>
        <w:t>7101</w:t>
      </w:r>
      <w:r w:rsidRPr="005E669B">
        <w:rPr>
          <w:rFonts w:ascii="Tahoma" w:hAnsi="Tahoma" w:cs="Tahoma"/>
          <w:szCs w:val="20"/>
        </w:rPr>
        <w:t>.</w:t>
      </w:r>
      <w:r>
        <w:rPr>
          <w:rFonts w:ascii="Tahoma" w:hAnsi="Tahoma" w:cs="Tahoma"/>
          <w:szCs w:val="20"/>
        </w:rPr>
        <w:t>ppt</w:t>
      </w:r>
      <w:r w:rsidRPr="005E669B">
        <w:rPr>
          <w:rFonts w:ascii="Tahoma" w:hAnsi="Tahoma" w:cs="Tahoma"/>
          <w:szCs w:val="20"/>
        </w:rPr>
        <w:t>)</w:t>
      </w:r>
    </w:p>
    <w:p w14:paraId="3FCD712A" w14:textId="77777777" w:rsidR="00D6337F" w:rsidRPr="005E669B" w:rsidRDefault="00D6337F" w:rsidP="00D6337F">
      <w:pPr>
        <w:pStyle w:val="ListParagraph"/>
        <w:numPr>
          <w:ilvl w:val="0"/>
          <w:numId w:val="35"/>
        </w:numPr>
        <w:jc w:val="both"/>
        <w:rPr>
          <w:rFonts w:ascii="Tahoma" w:hAnsi="Tahoma" w:cs="Tahoma"/>
          <w:szCs w:val="20"/>
        </w:rPr>
      </w:pPr>
      <w:r w:rsidRPr="005E669B">
        <w:rPr>
          <w:rFonts w:ascii="Tahoma" w:hAnsi="Tahoma" w:cs="Tahoma"/>
          <w:szCs w:val="20"/>
        </w:rPr>
        <w:t>Compress these files (.docx</w:t>
      </w:r>
      <w:r w:rsidR="00584A23">
        <w:rPr>
          <w:rFonts w:ascii="Tahoma" w:hAnsi="Tahoma" w:cs="Tahoma"/>
          <w:szCs w:val="20"/>
        </w:rPr>
        <w:t xml:space="preserve"> and</w:t>
      </w:r>
      <w:r>
        <w:rPr>
          <w:rFonts w:ascii="Tahoma" w:hAnsi="Tahoma" w:cs="Tahoma"/>
          <w:szCs w:val="20"/>
        </w:rPr>
        <w:t xml:space="preserve"> .ppt</w:t>
      </w:r>
      <w:r w:rsidRPr="005E669B">
        <w:rPr>
          <w:rFonts w:ascii="Tahoma" w:hAnsi="Tahoma" w:cs="Tahoma"/>
          <w:szCs w:val="20"/>
        </w:rPr>
        <w:t>) in one folder and save it as .</w:t>
      </w:r>
      <w:proofErr w:type="spellStart"/>
      <w:r w:rsidRPr="005E669B">
        <w:rPr>
          <w:rFonts w:ascii="Tahoma" w:hAnsi="Tahoma" w:cs="Tahoma"/>
          <w:szCs w:val="20"/>
        </w:rPr>
        <w:t>rar</w:t>
      </w:r>
      <w:proofErr w:type="spellEnd"/>
      <w:r w:rsidRPr="005E669B">
        <w:rPr>
          <w:rFonts w:ascii="Tahoma" w:hAnsi="Tahoma" w:cs="Tahoma"/>
          <w:szCs w:val="20"/>
        </w:rPr>
        <w:t>/.zip file.</w:t>
      </w:r>
    </w:p>
    <w:p w14:paraId="477B41AF" w14:textId="77777777" w:rsidR="00D6337F" w:rsidRPr="00710BDD" w:rsidRDefault="00D6337F" w:rsidP="00D6337F">
      <w:pPr>
        <w:ind w:firstLine="450"/>
        <w:jc w:val="both"/>
        <w:rPr>
          <w:rFonts w:ascii="Tahoma" w:hAnsi="Tahoma" w:cs="Tahoma"/>
          <w:szCs w:val="20"/>
        </w:rPr>
      </w:pPr>
      <w:r w:rsidRPr="00710BDD">
        <w:rPr>
          <w:rFonts w:ascii="Tahoma" w:hAnsi="Tahoma" w:cs="Tahoma"/>
          <w:szCs w:val="20"/>
        </w:rPr>
        <w:t>(</w:t>
      </w:r>
      <w:r>
        <w:rPr>
          <w:rFonts w:ascii="Tahoma" w:hAnsi="Tahoma" w:cs="Tahoma"/>
          <w:szCs w:val="20"/>
        </w:rPr>
        <w:t>Example:</w:t>
      </w:r>
      <w:r w:rsidRPr="00710BDD">
        <w:rPr>
          <w:rFonts w:ascii="Tahoma" w:hAnsi="Tahoma" w:cs="Tahoma"/>
          <w:szCs w:val="20"/>
        </w:rPr>
        <w:t xml:space="preserve"> </w:t>
      </w:r>
      <w:proofErr w:type="spellStart"/>
      <w:r w:rsidRPr="00710BDD">
        <w:rPr>
          <w:rFonts w:ascii="Tahoma" w:hAnsi="Tahoma" w:cs="Tahoma"/>
          <w:szCs w:val="20"/>
        </w:rPr>
        <w:t>DelaCruzJuan-CourseProject</w:t>
      </w:r>
      <w:proofErr w:type="spellEnd"/>
      <w:r w:rsidRPr="00710BDD">
        <w:rPr>
          <w:rFonts w:ascii="Tahoma" w:hAnsi="Tahoma" w:cs="Tahoma"/>
          <w:szCs w:val="20"/>
        </w:rPr>
        <w:t>_</w:t>
      </w:r>
      <w:r w:rsidR="00584A23" w:rsidRPr="00584A23">
        <w:rPr>
          <w:rFonts w:ascii="Tahoma" w:hAnsi="Tahoma" w:cs="Tahoma"/>
          <w:szCs w:val="20"/>
        </w:rPr>
        <w:t xml:space="preserve"> </w:t>
      </w:r>
      <w:r w:rsidR="00FC06AB" w:rsidRPr="00B250CE">
        <w:rPr>
          <w:rFonts w:ascii="Tahoma" w:hAnsi="Tahoma" w:cs="Tahoma"/>
        </w:rPr>
        <w:t>ITE</w:t>
      </w:r>
      <w:r w:rsidR="00FC06AB">
        <w:rPr>
          <w:rFonts w:ascii="Tahoma" w:hAnsi="Tahoma" w:cs="Tahoma"/>
        </w:rPr>
        <w:t>7101</w:t>
      </w:r>
      <w:r w:rsidRPr="00710BDD">
        <w:rPr>
          <w:rFonts w:ascii="Tahoma" w:hAnsi="Tahoma" w:cs="Tahoma"/>
          <w:szCs w:val="20"/>
        </w:rPr>
        <w:t>.rar)</w:t>
      </w:r>
    </w:p>
    <w:p w14:paraId="5E939FDA" w14:textId="77777777" w:rsidR="00D6337F" w:rsidRPr="00D6337F" w:rsidRDefault="00D6337F" w:rsidP="00D6337F">
      <w:pPr>
        <w:pStyle w:val="ListParagraph"/>
        <w:numPr>
          <w:ilvl w:val="0"/>
          <w:numId w:val="35"/>
        </w:numPr>
        <w:jc w:val="both"/>
        <w:rPr>
          <w:rFonts w:ascii="Tahoma" w:hAnsi="Tahoma" w:cs="Tahoma"/>
          <w:szCs w:val="20"/>
        </w:rPr>
      </w:pPr>
      <w:r w:rsidRPr="00D6337F">
        <w:rPr>
          <w:rFonts w:ascii="Tahoma" w:hAnsi="Tahoma" w:cs="Tahoma"/>
          <w:szCs w:val="20"/>
        </w:rPr>
        <w:t xml:space="preserve"> Upload the .</w:t>
      </w:r>
      <w:proofErr w:type="spellStart"/>
      <w:r w:rsidRPr="00D6337F">
        <w:rPr>
          <w:rFonts w:ascii="Tahoma" w:hAnsi="Tahoma" w:cs="Tahoma"/>
          <w:szCs w:val="20"/>
        </w:rPr>
        <w:t>rar</w:t>
      </w:r>
      <w:proofErr w:type="spellEnd"/>
      <w:r w:rsidRPr="00D6337F">
        <w:rPr>
          <w:rFonts w:ascii="Tahoma" w:hAnsi="Tahoma" w:cs="Tahoma"/>
          <w:szCs w:val="20"/>
        </w:rPr>
        <w:t>/.zip file on the submission page of the Course Project in the LMS.</w:t>
      </w:r>
    </w:p>
    <w:p w14:paraId="606860C2" w14:textId="77777777" w:rsidR="00D6337F" w:rsidRDefault="00D6337F" w:rsidP="00D6337F">
      <w:pPr>
        <w:jc w:val="both"/>
        <w:rPr>
          <w:rFonts w:ascii="Tahoma" w:hAnsi="Tahoma" w:cs="Taho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6337F" w14:paraId="175F40DD" w14:textId="77777777" w:rsidTr="00284039">
        <w:trPr>
          <w:trHeight w:val="422"/>
        </w:trPr>
        <w:tc>
          <w:tcPr>
            <w:tcW w:w="10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71717" w:themeFill="background2" w:themeFillShade="1A"/>
            <w:vAlign w:val="center"/>
            <w:hideMark/>
          </w:tcPr>
          <w:p w14:paraId="1F54E844" w14:textId="77777777" w:rsidR="00D6337F" w:rsidRDefault="00D6337F" w:rsidP="00284039">
            <w:r>
              <w:t>Paste the Link of the Video recording here</w:t>
            </w:r>
          </w:p>
        </w:tc>
      </w:tr>
      <w:tr w:rsidR="00D6337F" w14:paraId="45BD8076" w14:textId="77777777" w:rsidTr="00284039">
        <w:trPr>
          <w:trHeight w:val="869"/>
        </w:trPr>
        <w:tc>
          <w:tcPr>
            <w:tcW w:w="10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480EB0" w14:textId="77777777" w:rsidR="00D6337F" w:rsidRDefault="00D6337F" w:rsidP="00284039">
            <w:pPr>
              <w:jc w:val="center"/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B8F933" wp14:editId="713CF37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122555</wp:posOffset>
                      </wp:positionV>
                      <wp:extent cx="647700" cy="295275"/>
                      <wp:effectExtent l="57150" t="38100" r="19050" b="123825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952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BB83E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26" type="#_x0000_t13" style="position:absolute;margin-left:-.65pt;margin-top:9.65pt;width:51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" adj="16676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  <w:p w14:paraId="33685CD1" w14:textId="77777777" w:rsidR="00D6337F" w:rsidRPr="00D3500D" w:rsidRDefault="00D6337F" w:rsidP="00284039">
            <w:pPr>
              <w:jc w:val="center"/>
              <w:rPr>
                <w:rFonts w:ascii="Tahoma" w:hAnsi="Tahoma" w:cs="Tahoma"/>
              </w:rPr>
            </w:pPr>
          </w:p>
        </w:tc>
      </w:tr>
    </w:tbl>
    <w:p w14:paraId="11F61419" w14:textId="77777777" w:rsidR="00CD148E" w:rsidRDefault="00CD148E" w:rsidP="00CD148E">
      <w:pPr>
        <w:jc w:val="both"/>
        <w:rPr>
          <w:rFonts w:ascii="Tahoma" w:hAnsi="Tahoma" w:cs="Tahoma"/>
          <w:b/>
        </w:rPr>
      </w:pPr>
    </w:p>
    <w:p w14:paraId="286DC5C5" w14:textId="77777777" w:rsidR="00CD148E" w:rsidRDefault="00CD148E" w:rsidP="00CD148E">
      <w:pPr>
        <w:jc w:val="both"/>
        <w:rPr>
          <w:rFonts w:ascii="Tahoma" w:hAnsi="Tahoma" w:cs="Tahoma"/>
          <w:b/>
        </w:rPr>
      </w:pPr>
    </w:p>
    <w:p w14:paraId="1648E35F" w14:textId="77777777" w:rsidR="00CD148E" w:rsidRDefault="00CD148E" w:rsidP="00CD148E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Attach the screenshots of the codes here:</w:t>
      </w:r>
    </w:p>
    <w:p w14:paraId="05476DF6" w14:textId="77777777" w:rsidR="00D6337F" w:rsidRDefault="00D6337F" w:rsidP="00D6337F">
      <w:pPr>
        <w:jc w:val="both"/>
        <w:rPr>
          <w:rFonts w:ascii="Tahoma" w:hAnsi="Tahoma" w:cs="Tahoma"/>
          <w:b/>
          <w:color w:val="FF0000"/>
        </w:rPr>
      </w:pPr>
    </w:p>
    <w:p w14:paraId="20521D8F" w14:textId="77777777" w:rsidR="00CD148E" w:rsidRDefault="00CD148E" w:rsidP="00D6337F">
      <w:pPr>
        <w:jc w:val="both"/>
        <w:rPr>
          <w:rFonts w:ascii="Tahoma" w:hAnsi="Tahoma" w:cs="Tahoma"/>
          <w:b/>
          <w:color w:val="FF0000"/>
        </w:rPr>
      </w:pPr>
    </w:p>
    <w:p w14:paraId="0944AA5B" w14:textId="77777777" w:rsidR="00CD148E" w:rsidRDefault="00CD148E" w:rsidP="00D6337F">
      <w:pPr>
        <w:jc w:val="both"/>
        <w:rPr>
          <w:rFonts w:ascii="Tahoma" w:hAnsi="Tahoma" w:cs="Tahoma"/>
          <w:b/>
          <w:color w:val="FF0000"/>
        </w:rPr>
      </w:pPr>
    </w:p>
    <w:p w14:paraId="2A480967" w14:textId="77777777" w:rsidR="00CD148E" w:rsidRDefault="00CD148E" w:rsidP="00D6337F">
      <w:pPr>
        <w:jc w:val="both"/>
        <w:rPr>
          <w:rFonts w:ascii="Tahoma" w:hAnsi="Tahoma" w:cs="Tahoma"/>
          <w:b/>
          <w:color w:val="FF0000"/>
        </w:rPr>
      </w:pPr>
    </w:p>
    <w:p w14:paraId="289D6B91" w14:textId="77777777" w:rsidR="00CD148E" w:rsidRDefault="00CD148E" w:rsidP="00D6337F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Attach the screenshot/s of the </w:t>
      </w:r>
      <w:r w:rsidR="00D56E22">
        <w:rPr>
          <w:rFonts w:ascii="Tahoma" w:hAnsi="Tahoma" w:cs="Tahoma"/>
          <w:b/>
        </w:rPr>
        <w:t xml:space="preserve">program </w:t>
      </w:r>
      <w:r>
        <w:rPr>
          <w:rFonts w:ascii="Tahoma" w:hAnsi="Tahoma" w:cs="Tahoma"/>
          <w:b/>
        </w:rPr>
        <w:t>output here:</w:t>
      </w:r>
    </w:p>
    <w:p w14:paraId="3A346787" w14:textId="77777777" w:rsidR="00CD148E" w:rsidRDefault="00CD148E" w:rsidP="00D6337F">
      <w:pPr>
        <w:jc w:val="both"/>
        <w:rPr>
          <w:rFonts w:ascii="Tahoma" w:hAnsi="Tahoma" w:cs="Tahoma"/>
          <w:b/>
        </w:rPr>
      </w:pPr>
    </w:p>
    <w:p w14:paraId="07747552" w14:textId="77777777" w:rsidR="00CD148E" w:rsidRDefault="00CD148E" w:rsidP="00D6337F">
      <w:pPr>
        <w:jc w:val="both"/>
        <w:rPr>
          <w:rFonts w:ascii="Tahoma" w:hAnsi="Tahoma" w:cs="Tahoma"/>
          <w:b/>
          <w:color w:val="FF0000"/>
        </w:rPr>
      </w:pPr>
    </w:p>
    <w:p w14:paraId="19C58503" w14:textId="77777777" w:rsidR="00CD148E" w:rsidRDefault="00CD148E" w:rsidP="00D6337F">
      <w:pPr>
        <w:jc w:val="both"/>
        <w:rPr>
          <w:rFonts w:ascii="Tahoma" w:hAnsi="Tahoma" w:cs="Tahoma"/>
          <w:b/>
          <w:color w:val="FF0000"/>
        </w:rPr>
      </w:pPr>
    </w:p>
    <w:p w14:paraId="498C7CBC" w14:textId="77777777" w:rsidR="00D6337F" w:rsidRDefault="00D6337F" w:rsidP="00D6337F">
      <w:pPr>
        <w:jc w:val="both"/>
        <w:rPr>
          <w:rFonts w:ascii="Tahoma" w:hAnsi="Tahoma" w:cs="Tahoma"/>
          <w:b/>
          <w:color w:val="FF0000"/>
        </w:rPr>
      </w:pPr>
      <w:r w:rsidRPr="00211B80">
        <w:rPr>
          <w:rFonts w:ascii="Tahoma" w:hAnsi="Tahoma" w:cs="Tahoma"/>
          <w:b/>
          <w:color w:val="FF0000"/>
          <w:u w:val="single"/>
        </w:rPr>
        <w:t>NOTE:</w:t>
      </w:r>
      <w:r w:rsidRPr="00211B80">
        <w:rPr>
          <w:rFonts w:ascii="Tahoma" w:hAnsi="Tahoma" w:cs="Tahoma"/>
          <w:color w:val="FF0000"/>
        </w:rPr>
        <w:t xml:space="preserve"> </w:t>
      </w:r>
      <w:r w:rsidRPr="00211B80">
        <w:rPr>
          <w:rFonts w:ascii="Tahoma" w:hAnsi="Tahoma" w:cs="Tahoma"/>
          <w:b/>
          <w:color w:val="FF0000"/>
        </w:rPr>
        <w:t xml:space="preserve">Incomplete submission will not be </w:t>
      </w:r>
      <w:r>
        <w:rPr>
          <w:rFonts w:ascii="Tahoma" w:hAnsi="Tahoma" w:cs="Tahoma"/>
          <w:b/>
          <w:color w:val="FF0000"/>
        </w:rPr>
        <w:t>accepted</w:t>
      </w:r>
      <w:r w:rsidRPr="00211B80">
        <w:rPr>
          <w:rFonts w:ascii="Tahoma" w:hAnsi="Tahoma" w:cs="Tahoma"/>
          <w:b/>
          <w:color w:val="FF0000"/>
        </w:rPr>
        <w:t xml:space="preserve"> and will be required for resubmission. The highest grade for the resubmission is 50.</w:t>
      </w:r>
    </w:p>
    <w:p w14:paraId="2D9A1E6D" w14:textId="77777777" w:rsidR="00D6337F" w:rsidRPr="00211B80" w:rsidRDefault="00D6337F" w:rsidP="00D6337F">
      <w:pPr>
        <w:jc w:val="both"/>
        <w:rPr>
          <w:rFonts w:ascii="Tahoma" w:hAnsi="Tahoma" w:cs="Tahoma"/>
        </w:rPr>
      </w:pPr>
    </w:p>
    <w:p w14:paraId="0C8E052E" w14:textId="77777777" w:rsidR="00CD148E" w:rsidRDefault="00CD148E" w:rsidP="005E67E5">
      <w:pPr>
        <w:jc w:val="both"/>
        <w:rPr>
          <w:rFonts w:ascii="Tahoma" w:hAnsi="Tahoma" w:cs="Tahoma"/>
          <w:b/>
        </w:rPr>
      </w:pPr>
    </w:p>
    <w:p w14:paraId="3F69776C" w14:textId="77777777" w:rsidR="00D6337F" w:rsidRDefault="00D6337F" w:rsidP="005E67E5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-----------------------------------------------Good luck!!!! </w:t>
      </w:r>
      <w:r w:rsidRPr="00D6337F">
        <w:rPr>
          <w:rFonts w:ascii="Tahoma" w:hAnsi="Tahoma" w:cs="Tahoma"/>
          <w:b/>
        </w:rPr>
        <w:sym w:font="Wingdings" w:char="F04A"/>
      </w:r>
      <w:r>
        <w:rPr>
          <w:rFonts w:ascii="Tahoma" w:hAnsi="Tahoma" w:cs="Tahoma"/>
          <w:b/>
        </w:rPr>
        <w:t xml:space="preserve"> -------------------------------------------------</w:t>
      </w:r>
    </w:p>
    <w:p w14:paraId="4C174F89" w14:textId="77777777" w:rsidR="00D6337F" w:rsidRDefault="00D6337F" w:rsidP="005E67E5">
      <w:pPr>
        <w:jc w:val="both"/>
        <w:rPr>
          <w:rFonts w:ascii="Tahoma" w:hAnsi="Tahoma" w:cs="Tahoma"/>
          <w:b/>
        </w:rPr>
      </w:pPr>
    </w:p>
    <w:sectPr w:rsidR="00D6337F" w:rsidSect="004E27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D19A0" w14:textId="77777777" w:rsidR="00DB5EC5" w:rsidRDefault="00DB5EC5" w:rsidP="00F72A3C">
      <w:pPr>
        <w:spacing w:after="0" w:line="240" w:lineRule="auto"/>
      </w:pPr>
      <w:r>
        <w:separator/>
      </w:r>
    </w:p>
  </w:endnote>
  <w:endnote w:type="continuationSeparator" w:id="0">
    <w:p w14:paraId="43072ADA" w14:textId="77777777" w:rsidR="00DB5EC5" w:rsidRDefault="00DB5EC5" w:rsidP="00F72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04D3E" w14:textId="77777777" w:rsidR="00DB5EC5" w:rsidRDefault="00DB5EC5" w:rsidP="00F72A3C">
      <w:pPr>
        <w:spacing w:after="0" w:line="240" w:lineRule="auto"/>
      </w:pPr>
      <w:r>
        <w:separator/>
      </w:r>
    </w:p>
  </w:footnote>
  <w:footnote w:type="continuationSeparator" w:id="0">
    <w:p w14:paraId="2160B54E" w14:textId="77777777" w:rsidR="00DB5EC5" w:rsidRDefault="00DB5EC5" w:rsidP="00F72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43E"/>
    <w:multiLevelType w:val="hybridMultilevel"/>
    <w:tmpl w:val="ECDEC902"/>
    <w:lvl w:ilvl="0" w:tplc="D3DC22B4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ADB2FD1E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plc="1B141580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plc="2F3C7282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88DAB42C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plc="73B2F816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plc="EBF6059E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D8C24120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plc="E1FC3FD0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1" w15:restartNumberingAfterBreak="0">
    <w:nsid w:val="01B935B8"/>
    <w:multiLevelType w:val="hybridMultilevel"/>
    <w:tmpl w:val="1C820C8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D0D11"/>
    <w:multiLevelType w:val="hybridMultilevel"/>
    <w:tmpl w:val="22487A40"/>
    <w:lvl w:ilvl="0" w:tplc="B73CE93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09A7053C"/>
    <w:multiLevelType w:val="hybridMultilevel"/>
    <w:tmpl w:val="FCE813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81D5B"/>
    <w:multiLevelType w:val="hybridMultilevel"/>
    <w:tmpl w:val="ABD4560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EA1619"/>
    <w:multiLevelType w:val="hybridMultilevel"/>
    <w:tmpl w:val="A802E504"/>
    <w:lvl w:ilvl="0" w:tplc="20244B14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="Tahoma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CFC584D"/>
    <w:multiLevelType w:val="hybridMultilevel"/>
    <w:tmpl w:val="7A4E6E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15AAF"/>
    <w:multiLevelType w:val="hybridMultilevel"/>
    <w:tmpl w:val="6B0629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5411C7"/>
    <w:multiLevelType w:val="hybridMultilevel"/>
    <w:tmpl w:val="8A5682BA"/>
    <w:lvl w:ilvl="0" w:tplc="D81E79EE">
      <w:start w:val="5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33843"/>
    <w:multiLevelType w:val="hybridMultilevel"/>
    <w:tmpl w:val="F1B2DF80"/>
    <w:lvl w:ilvl="0" w:tplc="914C97E6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71629"/>
    <w:multiLevelType w:val="hybridMultilevel"/>
    <w:tmpl w:val="3DE4A6A6"/>
    <w:lvl w:ilvl="0" w:tplc="4E625F3E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12AB4"/>
    <w:multiLevelType w:val="hybridMultilevel"/>
    <w:tmpl w:val="D2EC54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354FE"/>
    <w:multiLevelType w:val="hybridMultilevel"/>
    <w:tmpl w:val="7CB24FE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736B358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ahoma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00B7F4E"/>
    <w:multiLevelType w:val="hybridMultilevel"/>
    <w:tmpl w:val="402C39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153D1C"/>
    <w:multiLevelType w:val="hybridMultilevel"/>
    <w:tmpl w:val="19C63FC6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ADC6A0F"/>
    <w:multiLevelType w:val="hybridMultilevel"/>
    <w:tmpl w:val="4C6C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5D5739"/>
    <w:multiLevelType w:val="hybridMultilevel"/>
    <w:tmpl w:val="A5367C5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80FEE"/>
    <w:multiLevelType w:val="hybridMultilevel"/>
    <w:tmpl w:val="7FCE89DE"/>
    <w:lvl w:ilvl="0" w:tplc="2D7C489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33E87B88"/>
    <w:multiLevelType w:val="hybridMultilevel"/>
    <w:tmpl w:val="E76EEA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92B83"/>
    <w:multiLevelType w:val="hybridMultilevel"/>
    <w:tmpl w:val="19C2846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3077B"/>
    <w:multiLevelType w:val="hybridMultilevel"/>
    <w:tmpl w:val="EC7C1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6D4AB7"/>
    <w:multiLevelType w:val="hybridMultilevel"/>
    <w:tmpl w:val="F9CA668C"/>
    <w:lvl w:ilvl="0" w:tplc="7444CF52">
      <w:start w:val="205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153A3"/>
    <w:multiLevelType w:val="hybridMultilevel"/>
    <w:tmpl w:val="C6D0D466"/>
    <w:lvl w:ilvl="0" w:tplc="95C055FA">
      <w:start w:val="1"/>
      <w:numFmt w:val="lowerLetter"/>
      <w:lvlText w:val="%1.)"/>
      <w:lvlJc w:val="left"/>
      <w:pPr>
        <w:ind w:left="3240" w:hanging="360"/>
      </w:pPr>
      <w:rPr>
        <w:rFonts w:ascii="Georgia" w:hAnsi="Georgia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4A5F623F"/>
    <w:multiLevelType w:val="hybridMultilevel"/>
    <w:tmpl w:val="BA08678A"/>
    <w:lvl w:ilvl="0" w:tplc="50DC9F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BA40563"/>
    <w:multiLevelType w:val="hybridMultilevel"/>
    <w:tmpl w:val="9A7275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574E6"/>
    <w:multiLevelType w:val="hybridMultilevel"/>
    <w:tmpl w:val="98A688A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D5582"/>
    <w:multiLevelType w:val="hybridMultilevel"/>
    <w:tmpl w:val="5A32B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1358E"/>
    <w:multiLevelType w:val="hybridMultilevel"/>
    <w:tmpl w:val="F530D77E"/>
    <w:lvl w:ilvl="0" w:tplc="5542219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9E14F5"/>
    <w:multiLevelType w:val="hybridMultilevel"/>
    <w:tmpl w:val="7C10D5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45277"/>
    <w:multiLevelType w:val="hybridMultilevel"/>
    <w:tmpl w:val="DAEC16D4"/>
    <w:lvl w:ilvl="0" w:tplc="3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591D6E"/>
    <w:multiLevelType w:val="hybridMultilevel"/>
    <w:tmpl w:val="48A8B2C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180C18"/>
    <w:multiLevelType w:val="hybridMultilevel"/>
    <w:tmpl w:val="4EF210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5E3FEF"/>
    <w:multiLevelType w:val="hybridMultilevel"/>
    <w:tmpl w:val="476C8A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6E64DD"/>
    <w:multiLevelType w:val="hybridMultilevel"/>
    <w:tmpl w:val="6FD0EED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111794"/>
    <w:multiLevelType w:val="hybridMultilevel"/>
    <w:tmpl w:val="81B8EB5A"/>
    <w:lvl w:ilvl="0" w:tplc="34090011">
      <w:start w:val="1"/>
      <w:numFmt w:val="decimal"/>
      <w:lvlText w:val="%1)"/>
      <w:lvlJc w:val="left"/>
      <w:pPr>
        <w:ind w:left="2520" w:hanging="360"/>
      </w:p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7B123762"/>
    <w:multiLevelType w:val="hybridMultilevel"/>
    <w:tmpl w:val="E702B8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A5C3C"/>
    <w:multiLevelType w:val="hybridMultilevel"/>
    <w:tmpl w:val="62B4229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27335F"/>
    <w:multiLevelType w:val="hybridMultilevel"/>
    <w:tmpl w:val="9992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C27D4"/>
    <w:multiLevelType w:val="hybridMultilevel"/>
    <w:tmpl w:val="97C62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968746">
    <w:abstractNumId w:val="20"/>
  </w:num>
  <w:num w:numId="2" w16cid:durableId="1896308605">
    <w:abstractNumId w:val="37"/>
  </w:num>
  <w:num w:numId="3" w16cid:durableId="1715890889">
    <w:abstractNumId w:val="15"/>
  </w:num>
  <w:num w:numId="4" w16cid:durableId="238490617">
    <w:abstractNumId w:val="38"/>
  </w:num>
  <w:num w:numId="5" w16cid:durableId="87964017">
    <w:abstractNumId w:val="26"/>
  </w:num>
  <w:num w:numId="6" w16cid:durableId="1161000723">
    <w:abstractNumId w:val="0"/>
  </w:num>
  <w:num w:numId="7" w16cid:durableId="631134478">
    <w:abstractNumId w:val="2"/>
  </w:num>
  <w:num w:numId="8" w16cid:durableId="1723362195">
    <w:abstractNumId w:val="17"/>
  </w:num>
  <w:num w:numId="9" w16cid:durableId="453716888">
    <w:abstractNumId w:val="22"/>
  </w:num>
  <w:num w:numId="10" w16cid:durableId="1395618922">
    <w:abstractNumId w:val="8"/>
  </w:num>
  <w:num w:numId="11" w16cid:durableId="515583942">
    <w:abstractNumId w:val="13"/>
  </w:num>
  <w:num w:numId="12" w16cid:durableId="238832521">
    <w:abstractNumId w:val="16"/>
  </w:num>
  <w:num w:numId="13" w16cid:durableId="32925929">
    <w:abstractNumId w:val="33"/>
  </w:num>
  <w:num w:numId="14" w16cid:durableId="559100286">
    <w:abstractNumId w:val="4"/>
  </w:num>
  <w:num w:numId="15" w16cid:durableId="4524312">
    <w:abstractNumId w:val="14"/>
  </w:num>
  <w:num w:numId="16" w16cid:durableId="1594511708">
    <w:abstractNumId w:val="23"/>
  </w:num>
  <w:num w:numId="17" w16cid:durableId="812410036">
    <w:abstractNumId w:val="25"/>
  </w:num>
  <w:num w:numId="18" w16cid:durableId="667253365">
    <w:abstractNumId w:val="34"/>
  </w:num>
  <w:num w:numId="19" w16cid:durableId="451362892">
    <w:abstractNumId w:val="5"/>
  </w:num>
  <w:num w:numId="20" w16cid:durableId="734426354">
    <w:abstractNumId w:val="11"/>
  </w:num>
  <w:num w:numId="21" w16cid:durableId="1798986630">
    <w:abstractNumId w:val="7"/>
  </w:num>
  <w:num w:numId="22" w16cid:durableId="332609194">
    <w:abstractNumId w:val="27"/>
  </w:num>
  <w:num w:numId="23" w16cid:durableId="1925801342">
    <w:abstractNumId w:val="6"/>
  </w:num>
  <w:num w:numId="24" w16cid:durableId="622544982">
    <w:abstractNumId w:val="24"/>
  </w:num>
  <w:num w:numId="25" w16cid:durableId="1449347500">
    <w:abstractNumId w:val="3"/>
  </w:num>
  <w:num w:numId="26" w16cid:durableId="1060206047">
    <w:abstractNumId w:val="10"/>
  </w:num>
  <w:num w:numId="27" w16cid:durableId="867177084">
    <w:abstractNumId w:val="31"/>
  </w:num>
  <w:num w:numId="28" w16cid:durableId="235483318">
    <w:abstractNumId w:val="18"/>
  </w:num>
  <w:num w:numId="29" w16cid:durableId="1808081612">
    <w:abstractNumId w:val="9"/>
  </w:num>
  <w:num w:numId="30" w16cid:durableId="923686351">
    <w:abstractNumId w:val="35"/>
  </w:num>
  <w:num w:numId="31" w16cid:durableId="1504586781">
    <w:abstractNumId w:val="28"/>
  </w:num>
  <w:num w:numId="32" w16cid:durableId="1391031985">
    <w:abstractNumId w:val="21"/>
  </w:num>
  <w:num w:numId="33" w16cid:durableId="1257983658">
    <w:abstractNumId w:val="30"/>
  </w:num>
  <w:num w:numId="34" w16cid:durableId="660239025">
    <w:abstractNumId w:val="12"/>
  </w:num>
  <w:num w:numId="35" w16cid:durableId="1364208703">
    <w:abstractNumId w:val="29"/>
  </w:num>
  <w:num w:numId="36" w16cid:durableId="555354540">
    <w:abstractNumId w:val="19"/>
  </w:num>
  <w:num w:numId="37" w16cid:durableId="425881126">
    <w:abstractNumId w:val="36"/>
  </w:num>
  <w:num w:numId="38" w16cid:durableId="1149639191">
    <w:abstractNumId w:val="1"/>
  </w:num>
  <w:num w:numId="39" w16cid:durableId="59540269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1CB"/>
    <w:rsid w:val="00003B22"/>
    <w:rsid w:val="00012912"/>
    <w:rsid w:val="00093FFE"/>
    <w:rsid w:val="000D0487"/>
    <w:rsid w:val="000D5192"/>
    <w:rsid w:val="000E64D6"/>
    <w:rsid w:val="000E6797"/>
    <w:rsid w:val="001218CC"/>
    <w:rsid w:val="00130B0E"/>
    <w:rsid w:val="001970BA"/>
    <w:rsid w:val="001D2D90"/>
    <w:rsid w:val="001F1C47"/>
    <w:rsid w:val="00211B80"/>
    <w:rsid w:val="00217E08"/>
    <w:rsid w:val="00240818"/>
    <w:rsid w:val="00245322"/>
    <w:rsid w:val="0025375E"/>
    <w:rsid w:val="0028167D"/>
    <w:rsid w:val="0028406C"/>
    <w:rsid w:val="002A2D7F"/>
    <w:rsid w:val="002B2763"/>
    <w:rsid w:val="002C11FE"/>
    <w:rsid w:val="002D2281"/>
    <w:rsid w:val="002F3DA9"/>
    <w:rsid w:val="00300FB9"/>
    <w:rsid w:val="0030520F"/>
    <w:rsid w:val="00345608"/>
    <w:rsid w:val="003B665C"/>
    <w:rsid w:val="003C0733"/>
    <w:rsid w:val="003E57EE"/>
    <w:rsid w:val="003E6120"/>
    <w:rsid w:val="003F60F4"/>
    <w:rsid w:val="00412900"/>
    <w:rsid w:val="004310CB"/>
    <w:rsid w:val="00446D7D"/>
    <w:rsid w:val="0045366E"/>
    <w:rsid w:val="004609B8"/>
    <w:rsid w:val="0046203D"/>
    <w:rsid w:val="004A3A01"/>
    <w:rsid w:val="004E0E0E"/>
    <w:rsid w:val="004E27B2"/>
    <w:rsid w:val="004F7E59"/>
    <w:rsid w:val="005049E0"/>
    <w:rsid w:val="00507206"/>
    <w:rsid w:val="005255A8"/>
    <w:rsid w:val="0054573A"/>
    <w:rsid w:val="00545C91"/>
    <w:rsid w:val="00581CC2"/>
    <w:rsid w:val="00584A23"/>
    <w:rsid w:val="00586EC0"/>
    <w:rsid w:val="005C765F"/>
    <w:rsid w:val="005E235E"/>
    <w:rsid w:val="005E2463"/>
    <w:rsid w:val="005E5503"/>
    <w:rsid w:val="005E67E5"/>
    <w:rsid w:val="005F75DD"/>
    <w:rsid w:val="0061097A"/>
    <w:rsid w:val="00611890"/>
    <w:rsid w:val="00622B1D"/>
    <w:rsid w:val="00644608"/>
    <w:rsid w:val="0065128B"/>
    <w:rsid w:val="006841E1"/>
    <w:rsid w:val="00690808"/>
    <w:rsid w:val="006A3291"/>
    <w:rsid w:val="006C0F4A"/>
    <w:rsid w:val="006E0A4F"/>
    <w:rsid w:val="006E2AC1"/>
    <w:rsid w:val="006F13A6"/>
    <w:rsid w:val="00701704"/>
    <w:rsid w:val="00701EA9"/>
    <w:rsid w:val="00710BDD"/>
    <w:rsid w:val="00737BBB"/>
    <w:rsid w:val="0077265C"/>
    <w:rsid w:val="00775BEE"/>
    <w:rsid w:val="007A5657"/>
    <w:rsid w:val="008171B2"/>
    <w:rsid w:val="0085424E"/>
    <w:rsid w:val="0087599B"/>
    <w:rsid w:val="008B08F5"/>
    <w:rsid w:val="008C6ADD"/>
    <w:rsid w:val="008D546B"/>
    <w:rsid w:val="008D6688"/>
    <w:rsid w:val="008E5E42"/>
    <w:rsid w:val="0094583F"/>
    <w:rsid w:val="00971938"/>
    <w:rsid w:val="00973E0E"/>
    <w:rsid w:val="00991AC1"/>
    <w:rsid w:val="0099201A"/>
    <w:rsid w:val="009937EE"/>
    <w:rsid w:val="009A7E3C"/>
    <w:rsid w:val="009B6205"/>
    <w:rsid w:val="00A07545"/>
    <w:rsid w:val="00A12A12"/>
    <w:rsid w:val="00A655D2"/>
    <w:rsid w:val="00A7297F"/>
    <w:rsid w:val="00AC5652"/>
    <w:rsid w:val="00AE3AEA"/>
    <w:rsid w:val="00AF243D"/>
    <w:rsid w:val="00B04144"/>
    <w:rsid w:val="00B11CA5"/>
    <w:rsid w:val="00B250CE"/>
    <w:rsid w:val="00B45C91"/>
    <w:rsid w:val="00B55935"/>
    <w:rsid w:val="00B631C5"/>
    <w:rsid w:val="00B63E4D"/>
    <w:rsid w:val="00B94211"/>
    <w:rsid w:val="00B94992"/>
    <w:rsid w:val="00BA0795"/>
    <w:rsid w:val="00BE6692"/>
    <w:rsid w:val="00BE7233"/>
    <w:rsid w:val="00BE7EF0"/>
    <w:rsid w:val="00C33FD6"/>
    <w:rsid w:val="00C5550A"/>
    <w:rsid w:val="00C94903"/>
    <w:rsid w:val="00CD148E"/>
    <w:rsid w:val="00CF4C8C"/>
    <w:rsid w:val="00D153B5"/>
    <w:rsid w:val="00D3500D"/>
    <w:rsid w:val="00D37A81"/>
    <w:rsid w:val="00D41E69"/>
    <w:rsid w:val="00D42387"/>
    <w:rsid w:val="00D47CC5"/>
    <w:rsid w:val="00D562EF"/>
    <w:rsid w:val="00D56E22"/>
    <w:rsid w:val="00D6337F"/>
    <w:rsid w:val="00D9017D"/>
    <w:rsid w:val="00D91F88"/>
    <w:rsid w:val="00DB5EC5"/>
    <w:rsid w:val="00DD2E33"/>
    <w:rsid w:val="00DF4231"/>
    <w:rsid w:val="00E013DC"/>
    <w:rsid w:val="00E311CB"/>
    <w:rsid w:val="00E957F5"/>
    <w:rsid w:val="00F03F37"/>
    <w:rsid w:val="00F21122"/>
    <w:rsid w:val="00F60C53"/>
    <w:rsid w:val="00F62548"/>
    <w:rsid w:val="00F72A3C"/>
    <w:rsid w:val="00F73921"/>
    <w:rsid w:val="00F83308"/>
    <w:rsid w:val="00FA2B4A"/>
    <w:rsid w:val="00FC06AB"/>
    <w:rsid w:val="00FC1BB7"/>
    <w:rsid w:val="00FD0FA4"/>
    <w:rsid w:val="00FE0E95"/>
    <w:rsid w:val="00FE61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977BB"/>
  <w15:docId w15:val="{83BF2EED-BE95-4997-B6E2-4567EFBB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1B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FA4"/>
    <w:pPr>
      <w:keepNext/>
      <w:keepLines/>
      <w:spacing w:before="320" w:after="120" w:line="240" w:lineRule="auto"/>
      <w:ind w:left="720"/>
      <w:outlineLvl w:val="1"/>
    </w:pPr>
    <w:rPr>
      <w:rFonts w:ascii="Cambria" w:eastAsiaTheme="majorEastAsia" w:hAnsi="Cambr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E2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B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D7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1C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D0FA4"/>
    <w:rPr>
      <w:rFonts w:ascii="Cambria" w:eastAsiaTheme="majorEastAsia" w:hAnsi="Cambria" w:cstheme="majorBidi"/>
      <w:b/>
      <w:bCs/>
      <w:sz w:val="28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D47CC5"/>
    <w:pPr>
      <w:spacing w:after="0" w:line="240" w:lineRule="auto"/>
    </w:pPr>
    <w:rPr>
      <w:rFonts w:ascii="Calibri" w:eastAsia="Calibri" w:hAnsi="Calibri" w:cs="Times New Roma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45322"/>
  </w:style>
  <w:style w:type="paragraph" w:styleId="Header">
    <w:name w:val="header"/>
    <w:basedOn w:val="Normal"/>
    <w:link w:val="HeaderChar"/>
    <w:uiPriority w:val="99"/>
    <w:semiHidden/>
    <w:unhideWhenUsed/>
    <w:rsid w:val="00F72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2A3C"/>
  </w:style>
  <w:style w:type="paragraph" w:styleId="Footer">
    <w:name w:val="footer"/>
    <w:basedOn w:val="Normal"/>
    <w:link w:val="FooterChar"/>
    <w:uiPriority w:val="99"/>
    <w:semiHidden/>
    <w:unhideWhenUsed/>
    <w:rsid w:val="00F72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2A3C"/>
  </w:style>
  <w:style w:type="paragraph" w:styleId="NormalWeb">
    <w:name w:val="Normal (Web)"/>
    <w:basedOn w:val="Normal"/>
    <w:uiPriority w:val="99"/>
    <w:unhideWhenUsed/>
    <w:rsid w:val="00973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NoSpacing">
    <w:name w:val="No Spacing"/>
    <w:uiPriority w:val="1"/>
    <w:qFormat/>
    <w:rsid w:val="007726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13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66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8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3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75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0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fonso\Downloads\LaboratoryExercis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C:\Users\alfonso\Downloads\LaboratoryExerciseTemplate.dotx</Template>
  <TotalTime>1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 Malaborbor</dc:creator>
  <cp:lastModifiedBy>Ramon Villamangca</cp:lastModifiedBy>
  <cp:revision>2</cp:revision>
  <dcterms:created xsi:type="dcterms:W3CDTF">2023-09-02T18:31:00Z</dcterms:created>
  <dcterms:modified xsi:type="dcterms:W3CDTF">2023-09-02T18:31:00Z</dcterms:modified>
</cp:coreProperties>
</file>